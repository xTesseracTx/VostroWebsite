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1.320002pt;height:210.24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3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5.160003pt;height:63.36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00" w:lineRule="exact"/>
        <w:ind w:left="2928" w:right="-20"/>
        <w:jc w:val="left"/>
        <w:rPr>
          <w:rFonts w:ascii="Times New Roman" w:hAnsi="Times New Roman" w:cs="Times New Roman" w:eastAsia="Times New Roman"/>
          <w:sz w:val="69"/>
          <w:szCs w:val="69"/>
        </w:rPr>
      </w:pPr>
      <w:rPr/>
      <w:r>
        <w:rPr/>
        <w:pict>
          <v:shape style="position:absolute;margin-left:179.279999pt;margin-top:-73.891098pt;width:64.440001pt;height:63.36pt;mso-position-horizontal-relative:page;mso-position-vertical-relative:paragraph;z-index:-949" type="#_x0000_t75">
            <v:imagedata r:id="rId7" o:title=""/>
          </v:shape>
        </w:pict>
      </w:r>
      <w:r>
        <w:rPr/>
        <w:pict>
          <v:shape style="position:absolute;margin-left:254.160004pt;margin-top:-73.891098pt;width:62.64pt;height:62.28pt;mso-position-horizontal-relative:page;mso-position-vertical-relative:paragraph;z-index:-948" type="#_x0000_t75">
            <v:imagedata r:id="rId8" o:title=""/>
          </v:shape>
        </w:pict>
      </w:r>
      <w:r>
        <w:rPr/>
        <w:pict>
          <v:shape style="position:absolute;margin-left:113.040001pt;margin-top:6.748907pt;width:78.839996pt;height:28.799999pt;mso-position-horizontal-relative:page;mso-position-vertical-relative:paragraph;z-index:-947" type="#_x0000_t75">
            <v:imagedata r:id="rId9" o:title=""/>
          </v:shape>
        </w:pict>
      </w:r>
      <w:r>
        <w:rPr>
          <w:rFonts w:ascii="Arial" w:hAnsi="Arial" w:cs="Arial" w:eastAsia="Arial"/>
          <w:sz w:val="92"/>
          <w:szCs w:val="92"/>
          <w:color w:val="1AA19A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92"/>
          <w:szCs w:val="92"/>
          <w:color w:val="1AA19A"/>
          <w:spacing w:val="-8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69"/>
          <w:szCs w:val="69"/>
          <w:color w:val="231F1F"/>
          <w:spacing w:val="0"/>
          <w:w w:val="71"/>
          <w:position w:val="9"/>
        </w:rPr>
        <w:t>MENU</w:t>
      </w:r>
      <w:r>
        <w:rPr>
          <w:rFonts w:ascii="Times New Roman" w:hAnsi="Times New Roman" w:cs="Times New Roman" w:eastAsia="Times New Roman"/>
          <w:sz w:val="69"/>
          <w:szCs w:val="6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8400" w:h="11920"/>
          <w:pgMar w:top="1080" w:bottom="280" w:left="1140" w:right="1140"/>
        </w:sectPr>
      </w:pPr>
      <w:rPr/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2" w:after="0" w:line="458" w:lineRule="exact"/>
        <w:ind w:right="2234"/>
        <w:jc w:val="right"/>
        <w:tabs>
          <w:tab w:pos="200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231F20"/>
          <w:w w:val="78"/>
          <w:position w:val="-8"/>
        </w:rPr>
        <w:t>menük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7"/>
          <w:position w:val="-8"/>
        </w:rPr>
        <w:t>meals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pgMar w:header="156" w:footer="200" w:top="340" w:bottom="380" w:left="360" w:right="480"/>
          <w:headerReference w:type="default" r:id="rId10"/>
          <w:footerReference w:type="default" r:id="rId11"/>
          <w:pgSz w:w="16800" w:h="11920" w:orient="landscape"/>
        </w:sectPr>
      </w:pPr>
      <w:rPr/>
    </w:p>
    <w:p>
      <w:pPr>
        <w:spacing w:before="0" w:after="0" w:line="1095" w:lineRule="exact"/>
        <w:ind w:left="1323" w:right="-118"/>
        <w:jc w:val="center"/>
        <w:rPr>
          <w:rFonts w:ascii="Times New Roman" w:hAnsi="Times New Roman" w:cs="Times New Roman" w:eastAsia="Times New Roman"/>
          <w:sz w:val="104"/>
          <w:szCs w:val="104"/>
        </w:rPr>
      </w:pPr>
      <w:rPr/>
      <w:r>
        <w:rPr/>
        <w:pict>
          <v:group style="position:absolute;margin-left:454.076691pt;margin-top:-35.367226pt;width:361.10430pt;height:44.3317pt;mso-position-horizontal-relative:page;mso-position-vertical-relative:paragraph;z-index:-940" coordorigin="9082,-707" coordsize="7222,887">
            <v:group style="position:absolute;left:16113;top:-699;width:186;height:180" coordorigin="16113,-699" coordsize="186,180">
              <v:shape style="position:absolute;left:16113;top:-699;width:186;height:180" coordorigin="16113,-699" coordsize="186,180" path="m16299,-519l16275,-584,16241,-634,16189,-675,16141,-693,16113,-699e" filled="f" stroked="t" strokeweight=".5pt" strokecolor="#231F20">
                <v:path arrowok="t"/>
                <v:stroke dashstyle="dash"/>
              </v:shape>
            </v:group>
            <v:group style="position:absolute;left:9146;top:-702;width:6861;height:2" coordorigin="9146,-702" coordsize="6861,2">
              <v:shape style="position:absolute;left:9146;top:-702;width:6861;height:2" coordorigin="9146,-702" coordsize="6861,0" path="m16006,-702l9146,-702e" filled="f" stroked="t" strokeweight=".5pt" strokecolor="#231F20">
                <v:path arrowok="t"/>
                <v:stroke dashstyle="dash"/>
              </v:shape>
            </v:group>
            <v:group style="position:absolute;left:16046;top:-702;width:39;height:2" coordorigin="16046,-702" coordsize="39,2">
              <v:shape style="position:absolute;left:16046;top:-702;width:39;height:2" coordorigin="16046,-702" coordsize="39,1" path="m16085,-702l16079,-702,16073,-702,16066,-702,16046,-702e" filled="f" stroked="t" strokeweight=".5pt" strokecolor="#231F20">
                <v:path arrowok="t"/>
              </v:shape>
            </v:group>
            <v:group style="position:absolute;left:9087;top:-702;width:39;height:2" coordorigin="9087,-702" coordsize="39,2">
              <v:shape style="position:absolute;left:9087;top:-702;width:39;height:2" coordorigin="9087,-702" coordsize="39,1" path="m9126,-702l9106,-702,9098,-702,9087,-701e" filled="f" stroked="t" strokeweight=".5pt" strokecolor="#231F20">
                <v:path arrowok="t"/>
              </v:shape>
            </v:group>
            <v:group style="position:absolute;left:12233;top:-497;width:493;height:667" coordorigin="12233,-497" coordsize="493,667">
              <v:shape style="position:absolute;left:12233;top:-497;width:493;height:667" coordorigin="12233,-497" coordsize="493,667" path="m12566,-497l12486,-488,12413,-460,12349,-417,12297,-361,12259,-294,12237,-218,12233,-164,12234,-137,12250,-59,12283,11,12331,72,12391,119,12461,152,12539,168,12566,169,12593,168,12671,152,12726,128,12566,128,12542,127,12474,113,12412,84,12360,43,12318,-10,12289,-72,12275,-140,12274,-164,12275,-188,12289,-256,12318,-318,12360,-371,12412,-412,12474,-441,12542,-455,12566,-456,12726,-456,12719,-460,12646,-488,12593,-496,12566,-497e" filled="t" fillcolor="#079E96" stroked="f">
                <v:path arrowok="t"/>
                <v:fill/>
              </v:shape>
            </v:group>
            <v:group style="position:absolute;left:12566;top:-456;width:333;height:585" coordorigin="12566,-456" coordsize="333,585">
              <v:shape style="position:absolute;left:12566;top:-456;width:333;height:585" coordorigin="12566,-456" coordsize="333,585" path="m12726,-456l12566,-456,12590,-455,12614,-452,12680,-433,12739,-400,12788,-354,12826,-298,12850,-234,12858,-164,12857,-140,12844,-72,12815,-10,12773,43,12720,84,12658,113,12590,127,12566,128,12726,128,12783,89,12835,33,12873,-34,12895,-110,12899,-164,12898,-191,12882,-269,12849,-339,12802,-400,12742,-447,12726,-456e" filled="t" fillcolor="#079E96" stroked="f">
                <v:path arrowok="t"/>
                <v:fill/>
              </v:shape>
            </v:group>
            <v:group style="position:absolute;left:12361;top:-288;width:71;height:254" coordorigin="12361,-288" coordsize="71,254">
              <v:shape style="position:absolute;left:12361;top:-288;width:71;height:254" coordorigin="12361,-288" coordsize="71,254" path="m12380,-288l12366,-288,12362,-252,12361,-231,12361,-217,12364,-206,12368,-194,12384,-177,12384,-41,12390,-35,12405,-35,12411,-41,12411,-176,12426,-194,12429,-201,12432,-221,12432,-225,12382,-225,12380,-228,12380,-288e" filled="t" fillcolor="#079E96" stroked="f">
                <v:path arrowok="t"/>
                <v:fill/>
              </v:shape>
              <v:shape style="position:absolute;left:12361;top:-288;width:71;height:254" coordorigin="12361,-288" coordsize="71,254" path="m12405,-288l12391,-288,12391,-228,12389,-225,12407,-225,12405,-228,12405,-288e" filled="t" fillcolor="#079E96" stroked="f">
                <v:path arrowok="t"/>
                <v:fill/>
              </v:shape>
              <v:shape style="position:absolute;left:12361;top:-288;width:71;height:254" coordorigin="12361,-288" coordsize="71,254" path="m12429,-288l12416,-288,12416,-228,12414,-225,12432,-225,12432,-247,12430,-271,12429,-287,12429,-288e" filled="t" fillcolor="#079E96" stroked="f">
                <v:path arrowok="t"/>
                <v:fill/>
              </v:shape>
            </v:group>
            <v:group style="position:absolute;left:12466;top:-289;width:50;height:254" coordorigin="12466,-289" coordsize="50,254">
              <v:shape style="position:absolute;left:12466;top:-289;width:50;height:254" coordorigin="12466,-289" coordsize="50,254" path="m12515,-197l12489,-197,12489,-195,12489,-41,12495,-35,12509,-35,12515,-41,12515,-197e" filled="t" fillcolor="#079E96" stroked="f">
                <v:path arrowok="t"/>
                <v:fill/>
              </v:shape>
              <v:shape style="position:absolute;left:12466;top:-289;width:50;height:254" coordorigin="12466,-289" coordsize="50,254" path="m12489,-196l12489,-195,12489,-196e" filled="t" fillcolor="#079E96" stroked="f">
                <v:path arrowok="t"/>
                <v:fill/>
              </v:shape>
              <v:shape style="position:absolute;left:12466;top:-289;width:50;height:254" coordorigin="12466,-289" coordsize="50,254" path="m12495,-289l12477,-283,12468,-263,12466,-246,12469,-230,12477,-215,12489,-197,12489,-196,12489,-197,12515,-197,12515,-200,12528,-214,12537,-233,12540,-253,12537,-270,12531,-279,12515,-288,12495,-289e" filled="t" fillcolor="#079E96" stroked="f">
                <v:path arrowok="t"/>
                <v:fill/>
              </v:shape>
            </v:group>
            <v:group style="position:absolute;left:12636;top:-288;width:147;height:240" coordorigin="12636,-288" coordsize="147,240">
              <v:shape style="position:absolute;left:12636;top:-288;width:147;height:240" coordorigin="12636,-288" coordsize="147,240" path="m12783,-288l12636,-288,12650,-48,12772,-48,12783,-288e" filled="t" fillcolor="#079E96" stroked="f">
                <v:path arrowok="t"/>
                <v:fill/>
              </v:shape>
            </v:group>
            <v:group style="position:absolute;left:12538;top:-189;width:44;height:72" coordorigin="12538,-189" coordsize="44,72">
              <v:shape style="position:absolute;left:12538;top:-189;width:44;height:72" coordorigin="12538,-189" coordsize="44,72" path="m12581,-145l12565,-145,12565,-117,12581,-117,12581,-145e" filled="t" fillcolor="#079E96" stroked="f">
                <v:path arrowok="t"/>
                <v:fill/>
              </v:shape>
              <v:shape style="position:absolute;left:12538;top:-189;width:44;height:72" coordorigin="12538,-189" coordsize="44,72" path="m12609,-161l12538,-161,12538,-145,12609,-145,12609,-161e" filled="t" fillcolor="#079E96" stroked="f">
                <v:path arrowok="t"/>
                <v:fill/>
              </v:shape>
              <v:shape style="position:absolute;left:12538;top:-189;width:44;height:72" coordorigin="12538,-189" coordsize="44,72" path="m12581,-189l12565,-189,12565,-161,12581,-161,12581,-189e" filled="t" fillcolor="#079E96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17.295837pt;margin-top:15.206824pt;width:24.018133pt;height:75.448648pt;mso-position-horizontal-relative:page;mso-position-vertical-relative:paragraph;z-index:-924" coordorigin="12346,304" coordsize="480,1509">
            <v:group style="position:absolute;left:12356;top:314;width:460;height:461" coordorigin="12356,314" coordsize="460,461">
              <v:shape style="position:absolute;left:12356;top:314;width:460;height:461" coordorigin="12356,314" coordsize="460,461" path="m12599,314l12527,323,12465,350,12415,391,12379,443,12359,505,12356,527,12357,552,12372,622,12403,681,12447,727,12502,759,12565,774,12586,775,12609,774,12674,757,12730,724,12775,677,12804,618,12816,551,12815,527,12799,460,12767,403,12721,358,12664,327,12599,314e" filled="t" fillcolor="#231F20" stroked="f">
                <v:path arrowok="t"/>
                <v:fill/>
              </v:shape>
            </v:group>
            <v:group style="position:absolute;left:12356;top:835;width:460;height:461" coordorigin="12356,835" coordsize="460,461">
              <v:shape style="position:absolute;left:12356;top:835;width:460;height:461" coordorigin="12356,835" coordsize="460,461" path="m12599,835l12527,844,12465,871,12415,912,12379,964,12359,1026,12356,1048,12357,1073,12372,1143,12403,1202,12447,1248,12502,1280,12565,1295,12586,1296,12609,1295,12674,1278,12730,1245,12775,1198,12804,1139,12816,1072,12815,1048,12799,981,12767,924,12721,879,12664,848,12599,835e" filled="t" fillcolor="#231F20" stroked="f">
                <v:path arrowok="t"/>
                <v:fill/>
              </v:shape>
            </v:group>
            <v:group style="position:absolute;left:12356;top:1342;width:460;height:461" coordorigin="12356,1342" coordsize="460,461">
              <v:shape style="position:absolute;left:12356;top:1342;width:460;height:461" coordorigin="12356,1342" coordsize="460,461" path="m12599,1342l12527,1352,12465,1378,12415,1419,12379,1472,12359,1533,12356,1555,12357,1580,12372,1650,12403,1709,12447,1755,12502,1787,12565,1802,12586,1803,12609,1802,12674,1786,12730,1752,12775,1705,12804,1646,12816,1580,12815,1556,12799,1489,12767,1431,12721,1386,12664,1356,12599,1342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04"/>
          <w:szCs w:val="104"/>
          <w:color w:val="231F20"/>
          <w:spacing w:val="0"/>
          <w:w w:val="93"/>
          <w:position w:val="1"/>
        </w:rPr>
        <w:t>ételek/meals</w:t>
      </w:r>
      <w:r>
        <w:rPr>
          <w:rFonts w:ascii="Times New Roman" w:hAnsi="Times New Roman" w:cs="Times New Roman" w:eastAsia="Times New Roman"/>
          <w:sz w:val="104"/>
          <w:szCs w:val="104"/>
          <w:color w:val="000000"/>
          <w:spacing w:val="0"/>
          <w:w w:val="100"/>
          <w:position w:val="0"/>
        </w:rPr>
      </w:r>
    </w:p>
    <w:p>
      <w:pPr>
        <w:spacing w:before="76" w:after="0" w:line="283" w:lineRule="auto"/>
        <w:ind w:left="1532" w:right="134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72"/>
        </w:rPr>
        <w:t>Napi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9"/>
          <w:w w:val="7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94"/>
        </w:rPr>
        <w:t>ajánl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14"/>
          <w:w w:val="94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14"/>
          <w:w w:val="128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92"/>
        </w:rPr>
        <w:t>ainkért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92"/>
        </w:rPr>
        <w:t>fordu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2"/>
          <w:w w:val="92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92"/>
        </w:rPr>
        <w:t>j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18"/>
          <w:w w:val="9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81"/>
        </w:rPr>
        <w:t>hozzánk!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74"/>
        </w:rPr>
        <w:t>Ask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11"/>
          <w:w w:val="74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94"/>
        </w:rPr>
        <w:t>the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29"/>
          <w:w w:val="94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100"/>
        </w:rPr>
        <w:t>aff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89"/>
        </w:rPr>
        <w:t>for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9"/>
          <w:w w:val="89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89"/>
        </w:rPr>
        <w:t>our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24"/>
          <w:w w:val="89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81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82"/>
        </w:rPr>
        <w:t>ai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22"/>
          <w:w w:val="122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79"/>
        </w:rPr>
        <w:t>y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231F20"/>
          <w:spacing w:val="0"/>
          <w:w w:val="90"/>
        </w:rPr>
        <w:t>offers!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35" w:lineRule="exact"/>
        <w:ind w:left="1873" w:right="47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  <w:position w:val="-1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6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  <w:position w:val="-1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76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  <w:position w:val="-1"/>
        </w:rPr>
        <w:t>below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8"/>
          <w:w w:val="76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  <w:position w:val="-1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76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7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ain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  <w:position w:val="-1"/>
        </w:rPr>
        <w:t>charge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7" w:lineRule="auto"/>
        <w:ind w:left="-19" w:right="-20" w:firstLine="-22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croissant+capuccino+narancslé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(0.2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tojásétel+capuccino+narancslé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(0.2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müzli+narancslé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(0.2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" w:right="-4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9"/>
          <w:w w:val="78"/>
        </w:rPr>
        <w:t>1100-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9"/>
          <w:w w:val="82"/>
        </w:rPr>
        <w:t>1390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24"/>
          <w:w w:val="8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87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" w:right="-6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9"/>
          <w:w w:val="82"/>
        </w:rPr>
        <w:t>1290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24"/>
          <w:w w:val="8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87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3" w:lineRule="auto"/>
        <w:ind w:right="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0"/>
          <w:w w:val="83"/>
        </w:rPr>
        <w:t>croissant+capuccino+Orange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42"/>
          <w:w w:val="8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0"/>
          <w:w w:val="83"/>
        </w:rPr>
        <w:t>juice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-11"/>
          <w:w w:val="8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0"/>
          <w:w w:val="85"/>
        </w:rPr>
        <w:t>(0.2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2"/>
          <w:w w:val="85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0"/>
          <w:w w:val="76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color w:val="231F20"/>
          <w:spacing w:val="0"/>
          <w:w w:val="7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egg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meal+capuccino+Orange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8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juice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(0.2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musli+Orange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juice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(0.3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6800" w:h="11920" w:orient="landscape"/>
          <w:pgMar w:top="1080" w:bottom="280" w:left="360" w:right="480"/>
          <w:cols w:num="4" w:equalWidth="0">
            <w:col w:w="6249" w:space="2364"/>
            <w:col w:w="3115" w:space="343"/>
            <w:col w:w="328" w:space="258"/>
            <w:col w:w="3303"/>
          </w:cols>
        </w:sectPr>
      </w:pPr>
      <w:rPr/>
    </w:p>
    <w:p>
      <w:pPr>
        <w:spacing w:before="0" w:after="0" w:line="501" w:lineRule="exact"/>
        <w:ind w:left="9738" w:right="-20"/>
        <w:jc w:val="left"/>
        <w:tabs>
          <w:tab w:pos="1270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pict>
          <v:group style="position:absolute;margin-left:183.976898pt;margin-top:12.060536pt;width:51.574pt;height:.1pt;mso-position-horizontal-relative:page;mso-position-vertical-relative:paragraph;z-index:-934" coordorigin="3680,241" coordsize="1031,2">
            <v:shape style="position:absolute;left:3680;top:241;width:1031;height:2" coordorigin="3680,241" coordsize="1031,0" path="m3680,241l4711,241e" filled="f" stroked="t" strokeweight="1pt" strokecolor="#231F20">
              <v:path arrowok="t"/>
            </v:shape>
          </v:group>
          <w10:wrap type="none"/>
        </w:pict>
      </w:r>
      <w:r>
        <w:rPr/>
        <w:pict>
          <v:group style="position:absolute;margin-left:191.506393pt;margin-top:24.146736pt;width:34.327pt;height:34.327pt;mso-position-horizontal-relative:page;mso-position-vertical-relative:paragraph;z-index:-933" coordorigin="3830,483" coordsize="687,687">
            <v:group style="position:absolute;left:4131;top:910;width:91;height:93" coordorigin="4131,910" coordsize="91,93">
              <v:shape style="position:absolute;left:4131;top:910;width:91;height:93" coordorigin="4131,910" coordsize="91,93" path="m4178,910l4177,910,4155,915,4140,929,4131,949,4136,974,4148,992,4165,1002,4192,999,4211,988,4222,973,4220,945,4211,925,4196,913,4178,910e" filled="t" fillcolor="#07A09A" stroked="f">
                <v:path arrowok="t"/>
                <v:fill/>
              </v:shape>
            </v:group>
            <v:group style="position:absolute;left:4125;top:829;width:92;height:52" coordorigin="4125,829" coordsize="92,52">
              <v:shape style="position:absolute;left:4125;top:829;width:92;height:52" coordorigin="4125,829" coordsize="92,52" path="m4218,875l4187,875,4200,877,4212,881,4218,875e" filled="t" fillcolor="#07A09A" stroked="f">
                <v:path arrowok="t"/>
                <v:fill/>
              </v:shape>
              <v:shape style="position:absolute;left:4125;top:829;width:92;height:52" coordorigin="4125,829" coordsize="92,52" path="m4189,829l4163,830,4142,833,4125,838,4147,880,4156,877,4165,876,4187,875,4218,875,4246,844,4228,837,4209,831,4189,829e" filled="t" fillcolor="#07A09A" stroked="f">
                <v:path arrowok="t"/>
                <v:fill/>
              </v:shape>
            </v:group>
            <v:group style="position:absolute;left:4047;top:737;width:268;height:73" coordorigin="4047,737" coordsize="268,73">
              <v:shape style="position:absolute;left:4047;top:737;width:268;height:73" coordorigin="4047,737" coordsize="268,73" path="m4183,737l4116,745,4047,774,4079,810,4097,801,4115,794,4135,788,4155,785,4179,785,4306,785,4315,778,4243,745,4203,738,4183,737e" filled="t" fillcolor="#07A09A" stroked="f">
                <v:path arrowok="t"/>
                <v:fill/>
              </v:shape>
              <v:shape style="position:absolute;left:4047;top:737;width:268;height:73" coordorigin="4047,737" coordsize="268,73" path="m4306,785l4179,785,4201,786,4222,789,4240,794,4257,800,4273,807,4306,785e" filled="t" fillcolor="#07A09A" stroked="f">
                <v:path arrowok="t"/>
                <v:fill/>
              </v:shape>
            </v:group>
            <v:group style="position:absolute;left:3982;top:645;width:398;height:98" coordorigin="3982,645" coordsize="398,98">
              <v:shape style="position:absolute;left:3982;top:645;width:398;height:98" coordorigin="3982,645" coordsize="398,98" path="m4173,645l4108,652,4050,670,3982,706,4013,742,4030,732,4048,722,4104,701,4165,692,4351,692,4347,690,4274,658,4214,646,4194,645,4173,645e" filled="t" fillcolor="#07A09A" stroked="f">
                <v:path arrowok="t"/>
                <v:fill/>
              </v:shape>
              <v:shape style="position:absolute;left:3982;top:645;width:398;height:98" coordorigin="3982,645" coordsize="398,98" path="m4351,692l4187,692,4207,693,4228,696,4286,712,4338,739,4380,711,4364,700,4351,692e" filled="t" fillcolor="#07A09A" stroked="f">
                <v:path arrowok="t"/>
                <v:fill/>
              </v:shape>
            </v:group>
            <v:group style="position:absolute;left:3840;top:493;width:493;height:667" coordorigin="3840,493" coordsize="493,667">
              <v:shape style="position:absolute;left:3840;top:493;width:493;height:667" coordorigin="3840,493" coordsize="493,667" path="m4173,493l4093,503,4020,530,3957,573,3905,629,3866,697,3844,772,3840,826,3841,853,3857,931,3890,1002,3938,1062,3998,1109,4068,1142,4146,1158,4173,1159,4201,1158,4279,1142,4333,1118,4173,1118,4149,1117,4081,1104,4020,1075,3967,1033,3925,980,3896,918,3882,850,3881,826,3882,802,3896,734,3925,672,3967,620,4020,578,4081,549,4149,535,4173,534,4333,534,4326,530,4253,503,4201,494,4173,493e" filled="t" fillcolor="#07A09A" stroked="f">
                <v:path arrowok="t"/>
                <v:fill/>
              </v:shape>
            </v:group>
            <v:group style="position:absolute;left:4173;top:534;width:333;height:585" coordorigin="4173,534" coordsize="333,585">
              <v:shape style="position:absolute;left:4173;top:534;width:333;height:585" coordorigin="4173,534" coordsize="333,585" path="m4333,534l4173,534,4197,535,4221,538,4287,557,4346,590,4395,636,4433,692,4457,756,4466,826,4465,850,4451,918,4422,980,4380,1033,4327,1075,4266,1104,4197,1117,4173,1118,4333,1118,4390,1079,4442,1023,4480,956,4502,880,4507,826,4506,799,4490,721,4457,651,4409,591,4349,543,4333,534e" filled="t" fillcolor="#07A09A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12.340393pt;margin-top:-5.236764pt;width:34.327pt;height:34.328pt;mso-position-horizontal-relative:page;mso-position-vertical-relative:paragraph;z-index:-928" coordorigin="12247,-105" coordsize="687,687">
            <v:group style="position:absolute;left:12257;top:-95;width:493;height:667" coordorigin="12257,-95" coordsize="493,667">
              <v:shape style="position:absolute;left:12257;top:-95;width:493;height:667" coordorigin="12257,-95" coordsize="493,667" path="m12590,-95l12510,-85,12437,-57,12373,-14,12321,42,12283,109,12261,185,12257,239,12258,266,12274,344,12307,414,12355,474,12415,522,12485,555,12563,571,12590,572,12617,571,12695,555,12750,531,12590,531,12566,530,12498,516,12436,487,12384,445,12342,392,12313,331,12299,262,12298,239,12299,215,12313,146,12342,85,12384,32,12436,-10,12498,-39,12566,-53,12590,-54,12750,-54,12743,-57,12670,-85,12617,-94,12590,-95e" filled="t" fillcolor="#07A09A" stroked="f">
                <v:path arrowok="t"/>
                <v:fill/>
              </v:shape>
            </v:group>
            <v:group style="position:absolute;left:12590;top:-54;width:333;height:585" coordorigin="12590,-54" coordsize="333,585">
              <v:shape style="position:absolute;left:12590;top:-54;width:333;height:585" coordorigin="12590,-54" coordsize="333,585" path="m12750,-54l12590,-54,12614,-53,12637,-50,12704,-31,12763,3,12812,48,12850,104,12874,168,12882,239,12881,262,12867,331,12838,392,12797,445,12744,487,12682,516,12614,530,12590,531,12750,531,12807,491,12859,435,12897,368,12919,293,12923,239,12922,211,12906,133,12873,63,12826,3,12766,-45,12750,-54e" filled="t" fillcolor="#07A09A" stroked="f">
                <v:path arrowok="t"/>
                <v:fill/>
              </v:shape>
            </v:group>
            <v:group style="position:absolute;left:12394;top:330;width:398;height:2" coordorigin="12394,330" coordsize="398,2">
              <v:shape style="position:absolute;left:12394;top:330;width:398;height:2" coordorigin="12394,330" coordsize="398,0" path="m12394,330l12792,330e" filled="f" stroked="t" strokeweight="2.606pt" strokecolor="#07A09A">
                <v:path arrowok="t"/>
              </v:shape>
            </v:group>
            <v:group style="position:absolute;left:12394;top:183;width:398;height:2" coordorigin="12394,183" coordsize="398,2">
              <v:shape style="position:absolute;left:12394;top:183;width:398;height:2" coordorigin="12394,183" coordsize="398,0" path="m12394,183l12792,183e" filled="f" stroked="t" strokeweight="2.607pt" strokecolor="#07A09A">
                <v:path arrowok="t"/>
              </v:shape>
            </v:group>
            <v:group style="position:absolute;left:12394;top:222;width:398;height:24" coordorigin="12394,222" coordsize="398,24">
              <v:shape style="position:absolute;left:12394;top:222;width:398;height:24" coordorigin="12394,222" coordsize="398,24" path="m12775,222l12411,222,12394,227,12394,241,12411,246,12775,246,12792,241,12792,227,12775,222e" filled="t" fillcolor="#07A09A" stroked="f">
                <v:path arrowok="t"/>
                <v:fill/>
              </v:shape>
            </v:group>
            <v:group style="position:absolute;left:12394;top:262;width:398;height:24" coordorigin="12394,262" coordsize="398,24">
              <v:shape style="position:absolute;left:12394;top:262;width:398;height:24" coordorigin="12394,262" coordsize="398,24" path="m12775,262l12411,262,12394,267,12394,281,12411,286,12775,286,12792,281,12792,267,12775,262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harapni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12"/>
          <w:w w:val="100"/>
          <w:position w:val="-2"/>
        </w:rPr>
        <w:t>v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aló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sna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48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83.976898pt;margin-top:37.90831pt;width:51.574pt;height:.1pt;mso-position-horizontal-relative:page;mso-position-vertical-relative:paragraph;z-index:-935" coordorigin="3680,758" coordsize="1031,2">
            <v:shape style="position:absolute;left:3680;top:758;width:1031;height:2" coordorigin="3680,758" coordsize="1031,0" path="m3680,758l4711,758e" filled="f" stroked="t" strokeweight="1pt" strokecolor="#231F2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79"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-3"/>
          <w:w w:val="7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79"/>
        </w:rPr>
        <w:t>yen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-5"/>
          <w:w w:val="7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79"/>
        </w:rPr>
        <w:t>wifi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87"/>
        </w:rPr>
        <w:t>free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17"/>
          <w:w w:val="8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87"/>
        </w:rPr>
        <w:t>wifi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6" w:after="0" w:line="510" w:lineRule="atLeast"/>
        <w:ind w:right="-61" w:firstLine="6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78"/>
        </w:rPr>
        <w:t>Foca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85"/>
        </w:rPr>
        <w:t>ccia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szend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vics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37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5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kicsi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8" w:after="0" w:line="240" w:lineRule="auto"/>
        <w:ind w:left="817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37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5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295837pt;margin-top:22.450396pt;width:24.018133pt;height:42.165648pt;mso-position-horizontal-relative:page;mso-position-vertical-relative:paragraph;z-index:-930" coordorigin="12346,449" coordsize="480,843">
            <v:group style="position:absolute;left:12356;top:459;width:460;height:461" coordorigin="12356,459" coordsize="460,461">
              <v:shape style="position:absolute;left:12356;top:459;width:460;height:461" coordorigin="12356,459" coordsize="460,461" path="m12599,459l12527,468,12465,495,12415,536,12379,588,12359,650,12356,672,12357,697,12372,766,12403,826,12447,872,12502,904,12565,919,12586,920,12609,919,12674,902,12730,869,12775,822,12804,763,12816,696,12815,672,12799,605,12767,548,12721,503,12664,472,12599,459e" filled="t" fillcolor="#231F20" stroked="f">
                <v:path arrowok="t"/>
                <v:fill/>
              </v:shape>
            </v:group>
            <v:group style="position:absolute;left:12356;top:822;width:460;height:461" coordorigin="12356,822" coordsize="460,461">
              <v:shape style="position:absolute;left:12356;top:822;width:460;height:461" coordorigin="12356,822" coordsize="460,461" path="m12599,822l12527,831,12465,857,12415,898,12379,951,12359,1012,12356,1034,12357,1059,12372,1129,12403,1188,12447,1234,12502,1266,12565,1281,12586,1282,12609,1281,12674,1265,12730,1231,12775,1184,12804,1126,12816,1059,12815,1035,12799,968,12767,911,12721,865,12664,835,12599,822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" w:right="-6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795837pt;margin-top:-35.91581pt;width:23.018133pt;height:23.037548pt;mso-position-horizontal-relative:page;mso-position-vertical-relative:paragraph;z-index:-931" coordorigin="12356,-718" coordsize="460,461">
            <v:shape style="position:absolute;left:12356;top:-718;width:460;height:461" coordorigin="12356,-718" coordsize="460,461" path="m12599,-718l12527,-709,12465,-683,12415,-642,12379,-589,12359,-528,12356,-506,12357,-480,12372,-411,12403,-352,12447,-305,12502,-274,12565,-259,12586,-258,12609,-259,12674,-275,12730,-308,12775,-356,12804,-414,12816,-481,12815,-505,12799,-572,12767,-629,12721,-675,12664,-705,12599,-718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295837pt;margin-top:19.079298pt;width:24.018133pt;height:49.569648pt;mso-position-horizontal-relative:page;mso-position-vertical-relative:paragraph;z-index:-929" coordorigin="12346,382" coordsize="480,991">
            <v:group style="position:absolute;left:12356;top:392;width:460;height:461" coordorigin="12356,392" coordsize="460,461">
              <v:shape style="position:absolute;left:12356;top:392;width:460;height:461" coordorigin="12356,392" coordsize="460,461" path="m12599,392l12527,401,12465,427,12415,468,12379,521,12359,582,12356,604,12357,630,12372,699,12403,758,12447,805,12502,836,12565,851,12586,852,12609,851,12674,835,12730,802,12775,754,12804,696,12816,629,12815,605,12799,538,12767,481,12721,435,12664,405,12599,392e" filled="t" fillcolor="#231F20" stroked="f">
                <v:path arrowok="t"/>
                <v:fill/>
              </v:shape>
            </v:group>
            <v:group style="position:absolute;left:12356;top:902;width:460;height:461" coordorigin="12356,902" coordsize="460,461">
              <v:shape style="position:absolute;left:12356;top:902;width:460;height:461" coordorigin="12356,902" coordsize="460,461" path="m12599,902l12527,912,12465,938,12415,979,12379,1031,12359,1093,12356,1115,12357,1140,12372,1210,12403,1269,12447,1315,12502,1347,12565,1362,12586,1363,12609,1362,12674,1346,12730,1312,12775,1265,12804,1206,12816,1139,12815,1116,12799,1049,12767,991,12721,946,12664,915,12599,902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1"/>
        </w:rPr>
        <w:t>690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6" w:after="0" w:line="510" w:lineRule="atLeast"/>
        <w:ind w:right="17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78"/>
        </w:rPr>
        <w:t>Foca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85"/>
        </w:rPr>
        <w:t>ccia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sandwich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37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5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8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37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5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big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480"/>
          <w:cols w:num="5" w:equalWidth="0">
            <w:col w:w="3357" w:space="946"/>
            <w:col w:w="819" w:space="5280"/>
            <w:col w:w="1331" w:space="345"/>
            <w:col w:w="331" w:space="310"/>
            <w:col w:w="3241"/>
          </w:cols>
        </w:sectPr>
      </w:pPr>
      <w:rPr/>
    </w:p>
    <w:p>
      <w:pPr>
        <w:spacing w:before="0" w:after="0" w:line="504" w:lineRule="exact"/>
        <w:ind w:left="2160" w:right="-112"/>
        <w:jc w:val="left"/>
        <w:tabs>
          <w:tab w:pos="430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pict>
          <v:group style="position:absolute;margin-left:192.599899pt;margin-top:-7.013428pt;width:34.327pt;height:34.328pt;mso-position-horizontal-relative:page;mso-position-vertical-relative:paragraph;z-index:-932" coordorigin="3852,-140" coordsize="687,687">
            <v:group style="position:absolute;left:3862;top:-130;width:493;height:667" coordorigin="3862,-130" coordsize="493,667">
              <v:shape style="position:absolute;left:3862;top:-130;width:493;height:667" coordorigin="3862,-130" coordsize="493,667" path="m4195,-130l4115,-121,4042,-93,3979,-50,3926,6,3888,73,3866,149,3862,203,3863,230,3879,308,3912,378,3960,439,4020,486,4090,519,4168,535,4195,536,4223,535,4301,519,4355,495,4195,495,4171,494,4103,480,4041,451,3989,410,3947,357,3918,295,3904,227,3903,203,3904,179,3918,111,3947,49,3989,-4,4041,-45,4103,-74,4171,-88,4195,-89,4355,-89,4348,-93,4275,-121,4223,-129,4195,-130e" filled="t" fillcolor="#07A09A" stroked="f">
                <v:path arrowok="t"/>
                <v:fill/>
              </v:shape>
            </v:group>
            <v:group style="position:absolute;left:4195;top:-89;width:333;height:585" coordorigin="4195,-89" coordsize="333,585">
              <v:shape style="position:absolute;left:4195;top:-89;width:333;height:585" coordorigin="4195,-89" coordsize="333,585" path="m4355,-89l4195,-89,4219,-88,4243,-85,4309,-66,4368,-33,4417,13,4455,69,4479,133,4488,203,4487,227,4473,295,4444,357,4402,410,4349,451,4288,480,4219,494,4195,495,4355,495,4412,456,4464,400,4502,333,4524,257,4529,203,4527,176,4512,98,4479,28,4431,-33,4371,-80,4355,-89e" filled="t" fillcolor="#07A09A" stroked="f">
                <v:path arrowok="t"/>
                <v:fill/>
              </v:shape>
            </v:group>
            <v:group style="position:absolute;left:3975;top:13;width:389;height:371" coordorigin="3975,13" coordsize="389,371">
              <v:shape style="position:absolute;left:3975;top:13;width:389;height:371" coordorigin="3975,13" coordsize="389,371" path="m4206,13l4140,22,4072,59,4056,74,4040,87,3987,142,3975,184,3977,214,4007,270,4056,297,4072,305,4087,313,4105,329,4120,344,4136,358,4151,370,4168,379,4186,384,4210,384,4272,369,4336,321,4364,278,4198,278,4176,275,4155,267,4138,253,4125,236,4117,215,4119,188,4148,129,4183,113,4344,113,4333,100,4280,45,4227,17,4206,13e" filled="t" fillcolor="#07A09A" stroked="f">
                <v:path arrowok="t"/>
                <v:fill/>
              </v:shape>
            </v:group>
            <v:group style="position:absolute;left:4183;top:113;width:199;height:166" coordorigin="4183,113" coordsize="199,166">
              <v:shape style="position:absolute;left:4183;top:113;width:199;height:166" coordorigin="4183,113" coordsize="199,166" path="m4344,113l4183,113,4210,115,4232,122,4251,133,4266,147,4276,165,4281,184,4279,210,4244,264,4198,278,4364,278,4369,267,4376,249,4380,230,4382,211,4380,188,4375,166,4367,148,4357,131,4346,115,4344,113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>reggeli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>break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64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  <w:position w:val="-1"/>
        </w:rPr>
        <w:t>sós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pite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6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81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  <w:position w:val="-1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1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81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  <w:position w:val="-1"/>
        </w:rPr>
        <w:t>pie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480"/>
          <w:cols w:num="4" w:equalWidth="0">
            <w:col w:w="5967" w:space="5144"/>
            <w:col w:w="622" w:space="349"/>
            <w:col w:w="324" w:space="314"/>
            <w:col w:w="3240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480"/>
        </w:sectPr>
      </w:pPr>
      <w:rPr/>
    </w:p>
    <w:p>
      <w:pPr>
        <w:spacing w:before="36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3.4981pt;margin-top:18.183601pt;width:63.4588pt;height:548.2347pt;mso-position-horizontal-relative:page;mso-position-vertical-relative:page;z-index:-946" coordorigin="470,364" coordsize="1269,10965">
            <v:group style="position:absolute;left:478;top:369;width:180;height:186" coordorigin="478,369" coordsize="180,186">
              <v:shape style="position:absolute;left:478;top:369;width:180;height:186" coordorigin="478,369" coordsize="180,186" path="m658,369l593,392,544,426,503,479,484,526,478,554e" filled="f" stroked="t" strokeweight=".5pt" strokecolor="#231F20">
                <v:path arrowok="t"/>
                <v:stroke dashstyle="dash"/>
              </v:shape>
            </v:group>
            <v:group style="position:absolute;left:475;top:661;width:2;height:10603" coordorigin="475,661" coordsize="2,10603">
              <v:shape style="position:absolute;left:475;top:661;width:2;height:10603" coordorigin="475,661" coordsize="0,10603" path="m475,661l475,11264e" filled="f" stroked="t" strokeweight=".5pt" strokecolor="#231F20">
                <v:path arrowok="t"/>
                <v:stroke dashstyle="dash"/>
              </v:shape>
            </v:group>
            <v:group style="position:absolute;left:475;top:582;width:2;height:39" coordorigin="475,582" coordsize="2,39">
              <v:shape style="position:absolute;left:475;top:582;width:2;height:39" coordorigin="475,582" coordsize="1,39" path="m475,582l475,588,475,595,475,601,475,621e" filled="f" stroked="t" strokeweight=".5pt" strokecolor="#231F20">
                <v:path arrowok="t"/>
              </v:shape>
            </v:group>
            <v:group style="position:absolute;left:475;top:11284;width:2;height:39" coordorigin="475,11284" coordsize="2,39">
              <v:shape style="position:absolute;left:475;top:11284;width:2;height:39" coordorigin="475,11284" coordsize="1,39" path="m475,11284l475,11304,475,11312,476,11323e" filled="f" stroked="t" strokeweight=".5pt" strokecolor="#231F20">
                <v:path arrowok="t"/>
              </v:shape>
            </v:group>
            <v:group style="position:absolute;left:698;top:1563;width:1031;height:2" coordorigin="698,1563" coordsize="1031,2">
              <v:shape style="position:absolute;left:698;top:1563;width:1031;height:2" coordorigin="698,1563" coordsize="1031,0" path="m698,1563l1729,1563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6.547699pt;margin-top:28.858301pt;width:59.4818pt;height:548.2345pt;mso-position-horizontal-relative:page;mso-position-vertical-relative:page;z-index:-944" coordorigin="6731,577" coordsize="1190,10965">
            <v:group style="position:absolute;left:7732;top:11351;width:180;height:186" coordorigin="7732,11351" coordsize="180,186">
              <v:shape style="position:absolute;left:7732;top:11351;width:180;height:186" coordorigin="7732,11351" coordsize="180,186" path="m7732,11537l7797,11514,7847,11480,7888,11427,7906,11379,7912,11351e" filled="f" stroked="t" strokeweight=".5pt" strokecolor="#231F20">
                <v:path arrowok="t"/>
                <v:stroke dashstyle="dash"/>
              </v:shape>
            </v:group>
            <v:group style="position:absolute;left:7916;top:641;width:2;height:10603" coordorigin="7916,641" coordsize="2,10603">
              <v:shape style="position:absolute;left:7916;top:641;width:2;height:10603" coordorigin="7916,641" coordsize="0,10603" path="m7916,11244l7916,641e" filled="f" stroked="t" strokeweight=".5pt" strokecolor="#231F20">
                <v:path arrowok="t"/>
                <v:stroke dashstyle="dash"/>
              </v:shape>
            </v:group>
            <v:group style="position:absolute;left:7915;top:11284;width:2;height:39" coordorigin="7915,11284" coordsize="2,39">
              <v:shape style="position:absolute;left:7915;top:11284;width:2;height:39" coordorigin="7915,11284" coordsize="1,39" path="m7915,11323l7915,11317,7916,11311,7916,11304,7916,11284e" filled="f" stroked="t" strokeweight=".5pt" strokecolor="#231F20">
                <v:path arrowok="t"/>
              </v:shape>
            </v:group>
            <v:group style="position:absolute;left:7914;top:582;width:2;height:39" coordorigin="7914,582" coordsize="2,39">
              <v:shape style="position:absolute;left:7914;top:582;width:2;height:39" coordorigin="7914,582" coordsize="1,39" path="m7916,621l7916,601,7916,594,7914,582e" filled="f" stroked="t" strokeweight=".5pt" strokecolor="#231F20">
                <v:path arrowok="t"/>
              </v:shape>
            </v:group>
            <v:group style="position:absolute;left:6741;top:1563;width:1031;height:2" coordorigin="6741,1563" coordsize="1031,2">
              <v:shape style="position:absolute;left:6741;top:1563;width:1031;height:2" coordorigin="6741,1563" coordsize="1031,0" path="m6741,1563l7772,1563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3.025604pt;margin-top:18.183601pt;width:9.674200pt;height:548.2347pt;mso-position-horizontal-relative:page;mso-position-vertical-relative:page;z-index:-943" coordorigin="8861,364" coordsize="193,10965">
            <v:group style="position:absolute;left:8869;top:369;width:180;height:186" coordorigin="8869,369" coordsize="180,186">
              <v:shape style="position:absolute;left:8869;top:369;width:180;height:186" coordorigin="8869,369" coordsize="180,186" path="m9049,369l8984,392,8934,426,8893,479,8875,526,8869,554e" filled="f" stroked="t" strokeweight=".5pt" strokecolor="#231F20">
                <v:path arrowok="t"/>
                <v:stroke dashstyle="dash"/>
              </v:shape>
            </v:group>
            <v:group style="position:absolute;left:8866;top:661;width:2;height:10603" coordorigin="8866,661" coordsize="2,10603">
              <v:shape style="position:absolute;left:8866;top:661;width:2;height:10603" coordorigin="8866,661" coordsize="0,10603" path="m8866,661l8866,11264e" filled="f" stroked="t" strokeweight=".5pt" strokecolor="#231F20">
                <v:path arrowok="t"/>
                <v:stroke dashstyle="dash"/>
              </v:shape>
            </v:group>
            <v:group style="position:absolute;left:8866;top:582;width:2;height:39" coordorigin="8866,582" coordsize="2,39">
              <v:shape style="position:absolute;left:8866;top:582;width:2;height:39" coordorigin="8866,582" coordsize="1,39" path="m8866,582l8866,588,8866,595,8866,601,8866,621e" filled="f" stroked="t" strokeweight=".5pt" strokecolor="#231F20">
                <v:path arrowok="t"/>
              </v:shape>
            </v:group>
            <v:group style="position:absolute;left:8866;top:11284;width:2;height:39" coordorigin="8866,11284" coordsize="2,39">
              <v:shape style="position:absolute;left:8866;top:11284;width:2;height:39" coordorigin="8866,11284" coordsize="1,39" path="m8866,11284l8866,11304,8866,11312,8867,11323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05.882813pt;margin-top:28.858301pt;width:9.674200pt;height:548.2345pt;mso-position-horizontal-relative:page;mso-position-vertical-relative:page;z-index:-941" coordorigin="16118,577" coordsize="193,10965">
            <v:group style="position:absolute;left:16123;top:11351;width:180;height:186" coordorigin="16123,11351" coordsize="180,186">
              <v:shape style="position:absolute;left:16123;top:11351;width:180;height:186" coordorigin="16123,11351" coordsize="180,186" path="m16123,11537l16188,11514,16237,11480,16278,11427,16297,11379,16303,11351e" filled="f" stroked="t" strokeweight=".5pt" strokecolor="#231F20">
                <v:path arrowok="t"/>
                <v:stroke dashstyle="dash"/>
              </v:shape>
            </v:group>
            <v:group style="position:absolute;left:16306;top:641;width:2;height:10603" coordorigin="16306,641" coordsize="2,10603">
              <v:shape style="position:absolute;left:16306;top:641;width:2;height:10603" coordorigin="16306,641" coordsize="0,10603" path="m16306,11244l16306,641e" filled="f" stroked="t" strokeweight=".5pt" strokecolor="#231F20">
                <v:path arrowok="t"/>
                <v:stroke dashstyle="dash"/>
              </v:shape>
            </v:group>
            <v:group style="position:absolute;left:16306;top:11284;width:2;height:39" coordorigin="16306,11284" coordsize="2,39">
              <v:shape style="position:absolute;left:16306;top:11284;width:2;height:39" coordorigin="16306,11284" coordsize="1,39" path="m16306,11323l16306,11317,16306,11311,16306,11304,16306,11284e" filled="f" stroked="t" strokeweight=".5pt" strokecolor="#231F20">
                <v:path arrowok="t"/>
              </v:shape>
            </v:group>
            <v:group style="position:absolute;left:16305;top:582;width:2;height:39" coordorigin="16305,582" coordsize="2,39">
              <v:shape style="position:absolute;left:16305;top:582;width:2;height:39" coordorigin="16305,582" coordsize="1,39" path="m16306,621l16306,601,16306,594,16305,582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Omlett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w w:val="91"/>
        </w:rPr>
        <w:t>Rántot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9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w w:val="72"/>
        </w:rPr>
        <w:t>Tü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7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5"/>
        </w:rPr>
        <w:t>örtojás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w w:val="82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0"/>
          <w:w w:val="8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8"/>
        </w:rPr>
        <w:t>té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7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6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0"/>
        </w:rPr>
        <w:t>sonka/ba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con/sajt/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8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szárított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8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7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5"/>
        </w:rPr>
        <w:t>aradicsom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Müzli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joghurt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al,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friss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yümölccsel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Nostro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3"/>
        </w:rPr>
        <w:t>croissant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w w:val="84"/>
        </w:rPr>
        <w:t>+lek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8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4"/>
        </w:rPr>
        <w:t>ár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7" w:lineRule="auto"/>
        <w:ind w:left="3065" w:right="-20" w:firstLine="-10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veneziana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briós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8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0" w:after="0" w:line="240" w:lineRule="auto"/>
        <w:ind w:left="1" w:right="-6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201.855408pt;margin-top:20.866148pt;width:15.837358pt;height:15.851792pt;mso-position-horizontal-relative:page;mso-position-vertical-relative:paragraph;z-index:-926" coordorigin="4037,417" coordsize="317,317">
            <v:shape style="position:absolute;left:4037;top:417;width:317;height:317" coordorigin="4037,417" coordsize="317,317" path="m4205,417l4135,431,4081,467,4047,521,4037,563,4039,588,4060,654,4101,703,4159,730,4195,734,4218,733,4280,710,4327,665,4351,604,4354,581,4352,557,4330,493,4286,446,4227,420,4205,417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97.768341pt;margin-top:-82.848892pt;width:24.018133pt;height:75.519848pt;mso-position-horizontal-relative:page;mso-position-vertical-relative:paragraph;z-index:-939" coordorigin="3955,-1657" coordsize="480,1510">
            <v:group style="position:absolute;left:3965;top:-1652;width:460;height:461" coordorigin="3965,-1652" coordsize="460,461">
              <v:shape style="position:absolute;left:3965;top:-1652;width:460;height:461" coordorigin="3965,-1652" coordsize="460,461" path="m4208,-1652l4137,-1643,4075,-1616,4025,-1575,3988,-1523,3968,-1461,3965,-1439,3966,-1414,3981,-1344,4012,-1285,4056,-1239,4111,-1207,4174,-1192,4195,-1191,4218,-1192,4283,-1209,4340,-1242,4384,-1289,4414,-1348,4426,-1415,4425,-1439,4409,-1506,4376,-1563,4330,-1608,4273,-1639,4208,-1652e" filled="t" fillcolor="#231F20" stroked="f">
                <v:path arrowok="t"/>
                <v:fill/>
              </v:shape>
            </v:group>
            <v:group style="position:absolute;left:3965;top:-1133;width:460;height:461" coordorigin="3965,-1133" coordsize="460,461">
              <v:shape style="position:absolute;left:3965;top:-1133;width:460;height:461" coordorigin="3965,-1133" coordsize="460,461" path="m4208,-1133l4137,-1124,4075,-1097,4025,-1057,3988,-1004,3968,-943,3965,-920,3966,-895,3981,-826,4012,-767,4056,-720,4111,-689,4174,-673,4195,-672,4218,-674,4283,-690,4340,-723,4384,-771,4414,-829,4426,-896,4425,-920,4409,-987,4376,-1044,4330,-1089,4273,-1120,4208,-1133e" filled="t" fillcolor="#231F20" stroked="f">
                <v:path arrowok="t"/>
                <v:fill/>
              </v:shape>
            </v:group>
            <v:group style="position:absolute;left:3965;top:-617;width:460;height:461" coordorigin="3965,-617" coordsize="460,461">
              <v:shape style="position:absolute;left:3965;top:-617;width:460;height:461" coordorigin="3965,-617" coordsize="460,461" path="m4208,-617l4137,-608,4075,-582,4025,-541,3988,-488,3968,-427,3965,-405,3966,-379,3981,-310,4012,-251,4056,-204,4111,-173,4174,-158,4195,-157,4218,-158,4283,-174,4340,-207,4384,-255,4414,-313,4426,-380,4425,-404,4409,-471,4376,-528,4330,-574,4273,-604,4208,-617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97.768341pt;margin-top:28.097204pt;width:24.018133pt;height:68.438248pt;mso-position-horizontal-relative:page;mso-position-vertical-relative:paragraph;z-index:-938" coordorigin="3955,562" coordsize="480,1369">
            <v:group style="position:absolute;left:3965;top:572;width:460;height:461" coordorigin="3965,572" coordsize="460,461">
              <v:shape style="position:absolute;left:3965;top:572;width:460;height:461" coordorigin="3965,572" coordsize="460,461" path="m4208,572l4137,581,4075,608,4025,649,3988,701,3968,763,3965,785,3966,810,3981,879,4012,938,4056,985,4111,1017,4174,1032,4195,1033,4218,1032,4283,1015,4340,982,4384,934,4414,876,4426,809,4425,785,4409,718,4376,661,4330,616,4273,585,4208,572e" filled="t" fillcolor="#231F20" stroked="f">
                <v:path arrowok="t"/>
                <v:fill/>
              </v:shape>
            </v:group>
            <v:group style="position:absolute;left:4037;top:1604;width:317;height:317" coordorigin="4037,1604" coordsize="317,317">
              <v:shape style="position:absolute;left:4037;top:1604;width:317;height:317" coordorigin="4037,1604" coordsize="317,317" path="m4205,1604l4135,1617,4081,1653,4047,1707,4037,1749,4039,1775,4060,1840,4101,1889,4159,1916,4195,1921,4218,1919,4280,1896,4327,1851,4351,1790,4354,1767,4352,1743,4330,1680,4286,1632,4227,1607,4205,1604e" filled="t" fillcolor="#231F20" stroked="f">
                <v:path arrowok="t"/>
                <v:fill/>
              </v:shape>
            </v:group>
            <v:group style="position:absolute;left:3965;top:1088;width:460;height:461" coordorigin="3965,1088" coordsize="460,461">
              <v:shape style="position:absolute;left:3965;top:1088;width:460;height:461" coordorigin="3965,1088" coordsize="460,461" path="m4208,1088l4137,1097,4075,1124,4025,1164,3988,1217,3968,1279,3965,1301,3966,1326,3981,1395,4012,1454,4056,1501,4111,1533,4174,1548,4195,1549,4218,1547,4283,1531,4340,1498,4384,1450,4414,1392,4426,1325,4425,1301,4409,1234,4376,1177,4330,1132,4273,1101,4208,1088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80</w: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-13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680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360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98.268341pt;margin-top:16.899004pt;width:23.018133pt;height:23.037548pt;mso-position-horizontal-relative:page;mso-position-vertical-relative:paragraph;z-index:-937" coordorigin="3965,338" coordsize="460,461">
            <v:shape style="position:absolute;left:3965;top:338;width:460;height:461" coordorigin="3965,338" coordsize="460,461" path="m4208,338l4137,347,4075,374,4025,415,3988,467,3968,529,3965,551,3966,576,3981,645,4012,704,4056,751,4111,783,4174,798,4195,799,4218,798,4283,781,4340,748,4384,700,4414,642,4426,575,4425,551,4409,484,4376,427,4330,382,4273,351,4208,338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-13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" w:right="-5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201.855408pt;margin-top:23.241753pt;width:15.837358pt;height:15.851792pt;mso-position-horizontal-relative:page;mso-position-vertical-relative:paragraph;z-index:-925" coordorigin="4037,465" coordsize="317,317">
            <v:shape style="position:absolute;left:4037;top:465;width:317;height:317" coordorigin="4037,465" coordsize="317,317" path="m4205,465l4135,478,4081,514,4047,568,4037,611,4039,636,4060,702,4101,750,4159,778,4195,782,4218,780,4280,757,4327,712,4351,651,4354,628,4352,604,4330,541,4286,493,4227,468,4205,465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250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-13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omlette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510" w:lineRule="atLeast"/>
        <w:ind w:right="107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Scrambled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eggs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sunny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side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2"/>
        </w:rPr>
        <w:t>toppings: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0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ham/ba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con/cheese/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8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6"/>
        </w:rPr>
        <w:t>sundried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2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tom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8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Musli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4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5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0"/>
        </w:rPr>
        <w:t>oghurt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fruits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8"/>
        </w:rPr>
        <w:t>NOSTRO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5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Croissant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77"/>
        </w:rPr>
        <w:t>+jam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7" w:lineRule="auto"/>
        <w:ind w:right="88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veneziana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Brioche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butter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7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98"/>
        </w:rPr>
        <w:t>sal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98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2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4"/>
        </w:rPr>
        <w:t>édességek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7" w:lineRule="auto"/>
        <w:ind w:left="279" w:right="-14" w:firstLine="-321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43.401611pt;margin-top:73.506470pt;width:361.1051pt;height:111.271748pt;mso-position-horizontal-relative:page;mso-position-vertical-relative:paragraph;z-index:-942" coordorigin="8868,1470" coordsize="7222,2225">
            <v:group style="position:absolute;left:8873;top:3507;width:186;height:180" coordorigin="8873,3507" coordsize="186,180">
              <v:shape style="position:absolute;left:8873;top:3507;width:186;height:180" coordorigin="8873,3507" coordsize="186,180" path="m8873,3507l8896,3572,8930,3622,8983,3663,9031,3681,9059,3687e" filled="f" stroked="t" strokeweight=".5pt" strokecolor="#231F20">
                <v:path arrowok="t"/>
                <v:stroke dashstyle="dash"/>
              </v:shape>
            </v:group>
            <v:group style="position:absolute;left:9166;top:3691;width:6861;height:2" coordorigin="9166,3691" coordsize="6861,2">
              <v:shape style="position:absolute;left:9166;top:3691;width:6861;height:2" coordorigin="9166,3691" coordsize="6861,0" path="m9166,3691l16026,3691e" filled="f" stroked="t" strokeweight=".5pt" strokecolor="#231F20">
                <v:path arrowok="t"/>
                <v:stroke dashstyle="dash"/>
              </v:shape>
            </v:group>
            <v:group style="position:absolute;left:9086;top:3690;width:39;height:2" coordorigin="9086,3690" coordsize="39,2">
              <v:shape style="position:absolute;left:9086;top:3690;width:39;height:2" coordorigin="9086,3690" coordsize="39,1" path="m9086,3690l9093,3690,9099,3691,9106,3691,9126,3691e" filled="f" stroked="t" strokeweight=".5pt" strokecolor="#231F20">
                <v:path arrowok="t"/>
              </v:shape>
            </v:group>
            <v:group style="position:absolute;left:16046;top:3689;width:39;height:2" coordorigin="16046,3689" coordsize="39,2">
              <v:shape style="position:absolute;left:16046;top:3689;width:39;height:2" coordorigin="16046,3689" coordsize="39,1" path="m16046,3691l16066,3691,16073,3691,16085,3689e" filled="f" stroked="t" strokeweight=".5pt" strokecolor="#231F20">
                <v:path arrowok="t"/>
              </v:shape>
            </v:group>
            <v:group style="position:absolute;left:12356;top:1480;width:460;height:461" coordorigin="12356,1480" coordsize="460,461">
              <v:shape style="position:absolute;left:12356;top:1480;width:460;height:461" coordorigin="12356,1480" coordsize="460,461" path="m12599,1480l12527,1489,12465,1516,12415,1557,12379,1609,12359,1671,12356,1693,12357,1718,12372,1788,12403,1847,12447,1893,12502,1925,12565,1940,12586,1941,12609,1940,12674,1923,12730,1890,12775,1843,12804,1784,12816,1717,12815,1693,12799,1626,12767,1569,12721,1524,12664,1493,12599,1480e" filled="t" fillcolor="#231F20" stroked="f">
                <v:path arrowok="t"/>
                <v:fill/>
              </v:shape>
            </v:group>
            <v:group style="position:absolute;left:12356;top:2526;width:460;height:461" coordorigin="12356,2526" coordsize="460,461">
              <v:shape style="position:absolute;left:12356;top:2526;width:460;height:461" coordorigin="12356,2526" coordsize="460,461" path="m12599,2526l12527,2535,12465,2561,12415,2602,12379,2655,12359,2716,12356,2738,12357,2763,12372,2833,12403,2892,12447,2938,12502,2970,12565,2985,12586,2986,12609,2985,12674,2969,12730,2935,12775,2888,12804,2829,12816,2763,12815,2739,12799,2672,12767,2614,12721,2569,12664,2539,12599,2526e" filled="t" fillcolor="#231F20" stroked="f">
                <v:path arrowok="t"/>
                <v:fill/>
              </v:shape>
            </v:group>
            <v:group style="position:absolute;left:12356;top:2010;width:460;height:461" coordorigin="12356,2010" coordsize="460,461">
              <v:shape style="position:absolute;left:12356;top:2010;width:460;height:461" coordorigin="12356,2010" coordsize="460,461" path="m12599,2010l12527,2019,12465,2046,12415,2086,12379,2139,12359,2201,12356,2223,12357,2248,12372,2317,12403,2376,12447,2423,12502,2455,12565,2470,12586,2471,12609,2469,12674,2453,12730,2420,12775,2372,12804,2314,12816,2247,12815,2223,12799,2156,12767,2099,12721,2054,12664,2023,12599,2010e" filled="t" fillcolor="#231F20" stroked="f">
                <v:path arrowok="t"/>
                <v:fill/>
              </v:shape>
            </v:group>
            <v:group style="position:absolute;left:12356;top:3032;width:460;height:461" coordorigin="12356,3032" coordsize="460,461">
              <v:shape style="position:absolute;left:12356;top:3032;width:460;height:461" coordorigin="12356,3032" coordsize="460,461" path="m12599,3032l12527,3041,12465,3067,12415,3108,12379,3161,12359,3222,12356,3244,12357,3269,12372,3339,12403,3398,12447,3444,12502,3476,12565,3491,12586,3492,12609,3491,12674,3475,12730,3441,12775,3394,12804,3335,12816,3269,12815,3245,12799,3178,12767,3120,12721,3075,12664,3045,12599,3032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della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nonna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4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7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8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anília)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8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nonno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(csoki)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ré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447" w:lineRule="auto"/>
        <w:ind w:left="1101" w:right="-14" w:firstLine="13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Csoki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8"/>
        </w:rPr>
        <w:t>Sajttor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9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csos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8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szek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left="4" w:right="-6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295837pt;margin-top:76.783401pt;width:24.018133pt;height:75.448548pt;mso-position-horizontal-relative:page;mso-position-vertical-relative:paragraph;z-index:-936" coordorigin="12346,1536" coordsize="480,1509">
            <v:group style="position:absolute;left:12356;top:1546;width:460;height:461" coordorigin="12356,1546" coordsize="460,461">
              <v:shape style="position:absolute;left:12356;top:1546;width:460;height:461" coordorigin="12356,1546" coordsize="460,461" path="m12599,1546l12527,1555,12465,1581,12415,1622,12379,1675,12359,1736,12356,1758,12357,1784,12372,1853,12403,1912,12447,1959,12502,1990,12565,2005,12586,2006,12609,2005,12674,1989,12730,1956,12775,1908,12804,1850,12816,1783,12815,1759,12799,1692,12767,1635,12721,1589,12664,1559,12599,1546e" filled="t" fillcolor="#231F20" stroked="f">
                <v:path arrowok="t"/>
                <v:fill/>
              </v:shape>
            </v:group>
            <v:group style="position:absolute;left:12356;top:2067;width:460;height:461" coordorigin="12356,2067" coordsize="460,461">
              <v:shape style="position:absolute;left:12356;top:2067;width:460;height:461" coordorigin="12356,2067" coordsize="460,461" path="m12599,2067l12527,2076,12465,2102,12415,2143,12379,2196,12359,2257,12356,2279,12357,2305,12372,2374,12403,2433,12447,2480,12502,2511,12565,2526,12586,2527,12609,2526,12674,2510,12730,2477,12775,2429,12804,2371,12816,2304,12815,2280,12799,2213,12767,2156,12721,2110,12664,2080,12599,2067e" filled="t" fillcolor="#231F20" stroked="f">
                <v:path arrowok="t"/>
                <v:fill/>
              </v:shape>
            </v:group>
            <v:group style="position:absolute;left:12356;top:2574;width:460;height:461" coordorigin="12356,2574" coordsize="460,461">
              <v:shape style="position:absolute;left:12356;top:2574;width:460;height:461" coordorigin="12356,2574" coordsize="460,461" path="m12599,2574l12527,2583,12465,2610,12415,2651,12379,2703,12359,2765,12356,2787,12357,2812,12372,2881,12403,2940,12447,2987,12502,3019,12565,3034,12586,3035,12609,3033,12674,3017,12730,2984,12775,2936,12804,2878,12816,2811,12815,2787,12799,2720,12767,2663,12721,2618,12664,2587,12599,2574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12.340393pt;margin-top:36.613953pt;width:34.327pt;height:34.329pt;mso-position-horizontal-relative:page;mso-position-vertical-relative:paragraph;z-index:-927" coordorigin="12247,732" coordsize="687,687">
            <v:group style="position:absolute;left:12257;top:742;width:493;height:667" coordorigin="12257,742" coordsize="493,667">
              <v:shape style="position:absolute;left:12257;top:742;width:493;height:667" coordorigin="12257,742" coordsize="493,667" path="m12590,742l12510,752,12437,780,12373,823,12321,879,12283,946,12261,1022,12257,1076,12258,1103,12274,1181,12307,1251,12355,1311,12415,1359,12485,1392,12563,1408,12590,1409,12617,1408,12695,1392,12750,1368,12590,1368,12566,1367,12498,1353,12436,1324,12384,1282,12342,1229,12313,1168,12299,1099,12298,1076,12299,1052,12313,983,12342,922,12384,869,12436,827,12498,798,12566,784,12590,783,12750,783,12743,780,12670,752,12617,743,12590,742e" filled="t" fillcolor="#07A09A" stroked="f">
                <v:path arrowok="t"/>
                <v:fill/>
              </v:shape>
            </v:group>
            <v:group style="position:absolute;left:12590;top:783;width:333;height:585" coordorigin="12590,783" coordsize="333,585">
              <v:shape style="position:absolute;left:12590;top:783;width:333;height:585" coordorigin="12590,783" coordsize="333,585" path="m12750,783l12590,783,12614,784,12637,787,12704,806,12763,840,12812,885,12850,941,12874,1005,12882,1076,12881,1099,12867,1168,12838,1229,12797,1282,12744,1324,12682,1353,12614,1367,12590,1368,12750,1368,12807,1329,12859,1272,12897,1205,12919,1130,12923,1076,12922,1048,12906,970,12873,900,12826,840,12766,792,12750,783e" filled="t" fillcolor="#07A09A" stroked="f">
                <v:path arrowok="t"/>
                <v:fill/>
              </v:shape>
            </v:group>
            <v:group style="position:absolute;left:12425;top:938;width:317;height:104" coordorigin="12425,938" coordsize="317,104">
              <v:shape style="position:absolute;left:12425;top:938;width:317;height:104" coordorigin="12425,938" coordsize="317,104" path="m12742,938l12425,998,12425,1042,12742,1042,12742,938e" filled="t" fillcolor="#07A09A" stroked="f">
                <v:path arrowok="t"/>
                <v:fill/>
              </v:shape>
            </v:group>
            <v:group style="position:absolute;left:12425;top:1078;width:317;height:2" coordorigin="12425,1078" coordsize="317,2">
              <v:shape style="position:absolute;left:12425;top:1078;width:317;height:2" coordorigin="12425,1078" coordsize="317,0" path="m12425,1078l12742,1078e" filled="f" stroked="t" strokeweight="2.363pt" strokecolor="#07A09A">
                <v:path arrowok="t"/>
              </v:shape>
            </v:group>
            <v:group style="position:absolute;left:12425;top:1137;width:317;height:2" coordorigin="12425,1137" coordsize="317,2">
              <v:shape style="position:absolute;left:12425;top:1137;width:317;height:2" coordorigin="12425,1137" coordsize="317,0" path="m12425,1137l12742,1137e" filled="f" stroked="t" strokeweight="2.388pt" strokecolor="#07A09A">
                <v:path arrowok="t"/>
              </v:shape>
            </v:group>
            <v:group style="position:absolute;left:12347;top:1175;width:485;height:32" coordorigin="12347,1175" coordsize="485,32">
              <v:shape style="position:absolute;left:12347;top:1175;width:485;height:32" coordorigin="12347,1175" coordsize="485,32" path="m12832,1175l12347,1175,12354,1181,12372,1192,12396,1202,12423,1207,12759,1207,12780,1206,12795,1203,12810,1193,12832,1175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790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" w:right="-6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540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30" w:lineRule="exact"/>
        <w:ind w:left="16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FFFFFF"/>
          <w:w w:val="135"/>
          <w:position w:val="-1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FFFFFF"/>
          <w:spacing w:val="-1"/>
          <w:w w:val="135"/>
          <w:position w:val="-1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FFFFFF"/>
          <w:spacing w:val="0"/>
          <w:w w:val="87"/>
          <w:position w:val="-1"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1" w:lineRule="exact"/>
        <w:ind w:left="4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1"/>
        </w:rPr>
        <w:t>70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06" w:lineRule="exact"/>
        <w:ind w:left="2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23.874001pt;margin-top:7.60266pt;width:361.10520pt;height:9.674200pt;mso-position-horizontal-relative:page;mso-position-vertical-relative:paragraph;z-index:-945" coordorigin="477,152" coordsize="7222,193">
            <v:group style="position:absolute;left:482;top:157;width:186;height:180" coordorigin="482,157" coordsize="186,180">
              <v:shape style="position:absolute;left:482;top:157;width:186;height:180" coordorigin="482,157" coordsize="186,180" path="m482,157l506,222,540,272,593,313,640,331,668,337e" filled="f" stroked="t" strokeweight=".5pt" strokecolor="#231F20">
                <v:path arrowok="t"/>
                <v:stroke dashstyle="dash"/>
              </v:shape>
            </v:group>
            <v:group style="position:absolute;left:775;top:341;width:6861;height:2" coordorigin="775,341" coordsize="6861,2">
              <v:shape style="position:absolute;left:775;top:341;width:6861;height:2" coordorigin="775,341" coordsize="6861,0" path="m775,341l7636,341e" filled="f" stroked="t" strokeweight=".5pt" strokecolor="#231F20">
                <v:path arrowok="t"/>
                <v:stroke dashstyle="dash"/>
              </v:shape>
            </v:group>
            <v:group style="position:absolute;left:696;top:340;width:39;height:2" coordorigin="696,340" coordsize="39,2">
              <v:shape style="position:absolute;left:696;top:340;width:39;height:2" coordorigin="696,340" coordsize="39,1" path="m696,340l702,340,708,341,715,341,735,341e" filled="f" stroked="t" strokeweight=".5pt" strokecolor="#231F20">
                <v:path arrowok="t"/>
              </v:shape>
            </v:group>
            <v:group style="position:absolute;left:7656;top:339;width:39;height:2" coordorigin="7656,339" coordsize="39,2">
              <v:shape style="position:absolute;left:7656;top:339;width:39;height:2" coordorigin="7656,339" coordsize="39,1" path="m7656,341l7676,341,7683,341,7695,339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  <w:color w:val="FFFFFF"/>
          <w:spacing w:val="-5"/>
          <w:w w:val="8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color w:val="FFFFFF"/>
          <w:spacing w:val="0"/>
          <w:w w:val="125"/>
        </w:rPr>
        <w:t>tól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77" w:after="0" w:line="240" w:lineRule="auto"/>
        <w:ind w:left="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salad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>Sweets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7" w:lineRule="auto"/>
        <w:ind w:right="8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della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3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nonna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4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7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8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</w:rPr>
        <w:t>anilla)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6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nonno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(chocol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</w:rPr>
        <w:t>te)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carrot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cake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447" w:lineRule="auto"/>
        <w:ind w:right="19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Chocol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cake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Cheese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cake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Fruit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Cros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2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cookies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480"/>
          <w:cols w:num="6" w:equalWidth="0">
            <w:col w:w="3357" w:space="330"/>
            <w:col w:w="333" w:space="286"/>
            <w:col w:w="2413" w:space="2816"/>
            <w:col w:w="2198" w:space="349"/>
            <w:col w:w="324" w:space="308"/>
            <w:col w:w="3246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2" w:after="0" w:line="506" w:lineRule="exact"/>
        <w:ind w:right="1067"/>
        <w:jc w:val="right"/>
        <w:tabs>
          <w:tab w:pos="202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231F20"/>
          <w:w w:val="56"/>
          <w:position w:val="-4"/>
        </w:rPr>
        <w:t>ÜDÍTŐK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98"/>
          <w:position w:val="-4"/>
        </w:rPr>
        <w:t>soft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44"/>
          <w:w w:val="98"/>
          <w:position w:val="-4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7"/>
          <w:position w:val="-4"/>
        </w:rPr>
        <w:t>drin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"/>
          <w:w w:val="87"/>
          <w:position w:val="-4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96"/>
          <w:position w:val="-4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pgMar w:header="156" w:footer="200" w:top="340" w:bottom="380" w:left="360" w:right="780"/>
          <w:pgSz w:w="16800" w:h="11920" w:orient="landscape"/>
        </w:sectPr>
      </w:pPr>
      <w:rPr/>
    </w:p>
    <w:p>
      <w:pPr>
        <w:spacing w:before="0" w:after="0" w:line="1095" w:lineRule="exact"/>
        <w:ind w:left="1405" w:right="-197"/>
        <w:jc w:val="left"/>
        <w:rPr>
          <w:rFonts w:ascii="Times New Roman" w:hAnsi="Times New Roman" w:cs="Times New Roman" w:eastAsia="Times New Roman"/>
          <w:sz w:val="104"/>
          <w:szCs w:val="104"/>
        </w:rPr>
      </w:pPr>
      <w:rPr/>
      <w:r>
        <w:rPr>
          <w:rFonts w:ascii="Times New Roman" w:hAnsi="Times New Roman" w:cs="Times New Roman" w:eastAsia="Times New Roman"/>
          <w:sz w:val="104"/>
          <w:szCs w:val="104"/>
          <w:color w:val="231F20"/>
          <w:w w:val="68"/>
          <w:position w:val="1"/>
        </w:rPr>
        <w:t>i</w:t>
      </w:r>
      <w:r>
        <w:rPr>
          <w:rFonts w:ascii="Times New Roman" w:hAnsi="Times New Roman" w:cs="Times New Roman" w:eastAsia="Times New Roman"/>
          <w:sz w:val="104"/>
          <w:szCs w:val="104"/>
          <w:color w:val="231F20"/>
          <w:spacing w:val="-40"/>
          <w:w w:val="129"/>
          <w:position w:val="1"/>
        </w:rPr>
        <w:t>t</w:t>
      </w:r>
      <w:r>
        <w:rPr>
          <w:rFonts w:ascii="Times New Roman" w:hAnsi="Times New Roman" w:cs="Times New Roman" w:eastAsia="Times New Roman"/>
          <w:sz w:val="104"/>
          <w:szCs w:val="104"/>
          <w:color w:val="231F20"/>
          <w:spacing w:val="0"/>
          <w:w w:val="92"/>
          <w:position w:val="1"/>
        </w:rPr>
        <w:t>alok/drin</w:t>
      </w:r>
      <w:r>
        <w:rPr>
          <w:rFonts w:ascii="Times New Roman" w:hAnsi="Times New Roman" w:cs="Times New Roman" w:eastAsia="Times New Roman"/>
          <w:sz w:val="104"/>
          <w:szCs w:val="104"/>
          <w:color w:val="231F20"/>
          <w:spacing w:val="-5"/>
          <w:w w:val="92"/>
          <w:position w:val="1"/>
        </w:rPr>
        <w:t>k</w:t>
      </w:r>
      <w:r>
        <w:rPr>
          <w:rFonts w:ascii="Times New Roman" w:hAnsi="Times New Roman" w:cs="Times New Roman" w:eastAsia="Times New Roman"/>
          <w:sz w:val="104"/>
          <w:szCs w:val="104"/>
          <w:color w:val="231F20"/>
          <w:spacing w:val="0"/>
          <w:w w:val="96"/>
          <w:position w:val="1"/>
        </w:rPr>
        <w:t>s</w:t>
      </w:r>
      <w:r>
        <w:rPr>
          <w:rFonts w:ascii="Times New Roman" w:hAnsi="Times New Roman" w:cs="Times New Roman" w:eastAsia="Times New Roman"/>
          <w:sz w:val="104"/>
          <w:szCs w:val="10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28" w:lineRule="exact"/>
        <w:ind w:left="1328" w:right="-20"/>
        <w:jc w:val="left"/>
        <w:tabs>
          <w:tab w:pos="430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pict>
          <v:shape style="position:absolute;margin-left:192.599899pt;margin-top:-5.353647pt;width:34.327pt;height:344.5405pt;mso-position-horizontal-relative:page;mso-position-vertical-relative:paragraph;z-index:-916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56"/>
          <w:position w:val="-3"/>
        </w:rPr>
        <w:t>MELEG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40"/>
          <w:w w:val="56"/>
          <w:position w:val="-3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56"/>
          <w:position w:val="-3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10"/>
          <w:w w:val="56"/>
          <w:position w:val="-3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56"/>
          <w:position w:val="-3"/>
        </w:rPr>
        <w:t>ALOK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56"/>
          <w:position w:val="-3"/>
        </w:rPr>
        <w:t>HOT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17"/>
          <w:w w:val="56"/>
          <w:position w:val="-3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58"/>
          <w:position w:val="-3"/>
        </w:rPr>
        <w:t>DRIN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"/>
          <w:w w:val="58"/>
          <w:position w:val="-3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67"/>
          <w:position w:val="-3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Limonádé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510" w:lineRule="atLeast"/>
        <w:ind w:left="-41" w:right="-20" w:firstLine="813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ízesített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9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limonádé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San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Benedetto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8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Oransod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a/Lemonsod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2"/>
        </w:rPr>
        <w:t>0.33L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" w:right="-6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" w:right="-6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" w:right="-6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7" w:lineRule="auto"/>
        <w:ind w:right="15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Lemonade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fruity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lemonade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San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Benedetto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8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Oransod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a/Lemonsod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0.33l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780"/>
          <w:cols w:num="4" w:equalWidth="0">
            <w:col w:w="6266" w:space="3171"/>
            <w:col w:w="2291" w:space="355"/>
            <w:col w:w="328" w:space="302"/>
            <w:col w:w="2947"/>
          </w:cols>
        </w:sectPr>
      </w:pPr>
      <w:rPr/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3"/>
        </w:rPr>
        <w:t>Ristretto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7" w:lineRule="auto"/>
        <w:ind w:left="1720" w:right="-20" w:firstLine="867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Espresso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Espresso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4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cchi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6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hosszú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4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87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vé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Cappuccino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60"/>
        </w:rPr>
        <w:t>TEJESK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6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7"/>
        </w:rPr>
        <w:t>VÉ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447" w:lineRule="auto"/>
        <w:ind w:left="2633" w:right="-20" w:firstLine="-53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2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60"/>
        </w:rPr>
        <w:t>TEJESK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6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7"/>
        </w:rPr>
        <w:t>VÉ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8"/>
        </w:rPr>
        <w:t>MELANGE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64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12.127502pt;margin-top:17.345928pt;width:34.327pt;height:34.328pt;mso-position-horizontal-relative:page;mso-position-vertical-relative:paragraph;z-index:-912" coordorigin="12243,347" coordsize="687,687">
            <v:group style="position:absolute;left:12253;top:357;width:493;height:667" coordorigin="12253,357" coordsize="493,667">
              <v:shape style="position:absolute;left:12253;top:357;width:493;height:667" coordorigin="12253,357" coordsize="493,667" path="m12586,357l12506,367,12433,394,12369,437,12317,493,12279,561,12257,636,12253,690,12254,717,12270,795,12303,866,12350,926,12410,973,12481,1006,12559,1022,12586,1023,12613,1022,12691,1006,12745,982,12586,982,12562,981,12494,968,12432,939,12379,897,12337,844,12308,782,12295,714,12294,690,12295,666,12308,598,12337,536,12379,484,12432,442,12494,413,12562,399,12586,398,12745,398,12739,394,12666,367,12613,358,12586,357e" filled="t" fillcolor="#07A09A" stroked="f">
                <v:path arrowok="t"/>
                <v:fill/>
              </v:shape>
            </v:group>
            <v:group style="position:absolute;left:12586;top:398;width:333;height:585" coordorigin="12586,398" coordsize="333,585">
              <v:shape style="position:absolute;left:12586;top:398;width:333;height:585" coordorigin="12586,398" coordsize="333,585" path="m12745,398l12586,398,12610,399,12633,402,12699,421,12758,454,12808,500,12845,556,12870,620,12878,690,12877,714,12863,782,12834,844,12792,897,12740,939,12678,968,12610,981,12586,982,12745,982,12803,943,12855,887,12893,820,12915,744,12919,690,12918,663,12902,585,12869,515,12821,455,12761,407,12745,398e" filled="t" fillcolor="#07A09A" stroked="f">
                <v:path arrowok="t"/>
                <v:fill/>
              </v:shape>
            </v:group>
            <v:group style="position:absolute;left:12512;top:510;width:147;height:397" coordorigin="12512,510" coordsize="147,397">
              <v:shape style="position:absolute;left:12512;top:510;width:147;height:397" coordorigin="12512,510" coordsize="147,397" path="m12611,510l12561,510,12561,512,12560,521,12558,530,12554,548,12551,557,12549,571,12550,577,12550,588,12551,594,12549,606,12540,614,12531,627,12524,634,12518,645,12514,652,12512,666,12513,677,12514,866,12513,877,12515,888,12517,890,12519,893,12528,899,12539,902,12564,905,12576,907,12600,907,12613,905,12636,901,12647,898,12657,888,12659,871,12659,845,12658,675,12659,665,12657,651,12653,645,12644,630,12636,623,12626,609,12621,603,12619,593,12620,588,12620,577,12620,571,12619,561,12617,557,12616,550,12611,531,12608,511,12608,510,12611,510e" filled="t" fillcolor="#07A09A" stroked="f">
                <v:path arrowok="t"/>
                <v:fill/>
              </v:shape>
            </v:group>
            <v:group style="position:absolute;left:12558;top:489;width:54;height:23" coordorigin="12558,489" coordsize="54,23">
              <v:shape style="position:absolute;left:12558;top:489;width:54;height:23" coordorigin="12558,489" coordsize="54,23" path="m12611,489l12561,489,12562,490,12561,497,12558,502,12558,512,12561,510,12611,510,12611,510,12611,502,12608,496,12607,490,12607,489,12608,489,12611,489e" filled="t" fillcolor="#07A09A" stroked="f">
                <v:path arrowok="t"/>
                <v:fill/>
              </v:shape>
            </v:group>
            <v:group style="position:absolute;left:12608;top:510;width:3;height:2" coordorigin="12608,510" coordsize="3,2">
              <v:shape style="position:absolute;left:12608;top:510;width:3;height:2" coordorigin="12608,510" coordsize="3,2" path="m12611,510l12608,510,12612,512,12611,510e" filled="t" fillcolor="#07A09A" stroked="f">
                <v:path arrowok="t"/>
                <v:fill/>
              </v:shape>
            </v:group>
            <v:group style="position:absolute;left:12556;top:474;width:56;height:16" coordorigin="12556,474" coordsize="56,16">
              <v:shape style="position:absolute;left:12556;top:474;width:56;height:16" coordorigin="12556,474" coordsize="56,16" path="m12581,474l12561,476,12559,480,12556,482,12557,488,12557,489,12558,490,12561,489,12611,489,12612,482,12609,479,12607,475,12601,475,12581,474e" filled="t" fillcolor="#07A09A" stroked="f">
                <v:path arrowok="t"/>
                <v:fill/>
              </v:shape>
            </v:group>
            <v:group style="position:absolute;left:12608;top:489;width:3;height:2" coordorigin="12608,489" coordsize="3,2">
              <v:shape style="position:absolute;left:12608;top:489;width:3;height:2" coordorigin="12608,489" coordsize="3,1" path="m12611,489l12608,489,12611,490,12611,489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85"/>
          <w:position w:val="-1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5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28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  <w:position w:val="-1"/>
        </w:rPr>
        <w:t>white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320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" w:right="-5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320-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340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320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380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" w:right="-6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3"/>
        </w:rPr>
        <w:t>ristretto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Espresso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7" w:lineRule="auto"/>
        <w:ind w:right="-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Espresso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4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cchi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6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Americano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9"/>
        </w:rPr>
        <w:t>CAPpUCCINO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447" w:lineRule="auto"/>
        <w:ind w:right="5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Caffee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tte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big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tte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8"/>
        </w:rPr>
        <w:t>MELANGE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6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w w:val="85"/>
          <w:position w:val="-1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5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28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white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Szód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0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málna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és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bodzaszörp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1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0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Almafröccs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1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447" w:lineRule="auto"/>
        <w:ind w:left="919" w:right="-20" w:firstLine="1597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Narancs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9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juice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5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Granini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79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yümölcslé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0"/>
        </w:rPr>
        <w:t>0.2L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447" w:lineRule="auto"/>
        <w:ind w:left="1922" w:right="-20" w:firstLine="-1964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03.504517pt;margin-top:52.658421pt;width:51.574pt;height:.1pt;mso-position-horizontal-relative:page;mso-position-vertical-relative:paragraph;z-index:-913" coordorigin="12070,1053" coordsize="1031,2">
            <v:shape style="position:absolute;left:12070;top:1053;width:1031;height:2" coordorigin="12070,1053" coordsize="1031,0" path="m12070,1053l13102,1053e" filled="f" stroked="t" strokeweight="1pt" strokecolor="#231F2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cola,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cola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</w:rPr>
        <w:t>ligh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4"/>
          <w:w w:val="9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ömbér,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tonic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0.2l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turmix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4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" w:right="-6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290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" w:right="-6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" w:right="-6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290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420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" w:right="-5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w w:val="85"/>
        </w:rPr>
        <w:t>270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85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87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" w:right="-5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590-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Sod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6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7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raspber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9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y/elderber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9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yrup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-0.5l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</w:rPr>
        <w:t>Apple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</w:rPr>
        <w:t>sod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4"/>
          <w:w w:val="7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7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Fresh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5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Orange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juice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Granini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fruit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juice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0.2L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7" w:lineRule="auto"/>
        <w:ind w:right="12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cola,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5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diet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coke,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ginger,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tonic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0.2l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milk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shake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1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780"/>
          <w:cols w:num="6" w:equalWidth="0">
            <w:col w:w="3356" w:space="333"/>
            <w:col w:w="327" w:space="289"/>
            <w:col w:w="1595" w:space="2852"/>
            <w:col w:w="2976" w:space="355"/>
            <w:col w:w="328" w:space="302"/>
            <w:col w:w="2947"/>
          </w:cols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780"/>
        </w:sectPr>
      </w:pPr>
      <w:rPr/>
    </w:p>
    <w:p>
      <w:pPr>
        <w:spacing w:before="96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Jeges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8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vé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10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77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3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97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  <w:position w:val="-7"/>
        </w:rPr>
        <w:t>Tea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1" w:right="-5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w w:val="85"/>
        </w:rPr>
        <w:t>750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85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87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6" w:lineRule="exact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3"/>
        </w:rPr>
        <w:t>400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3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6" w:after="0" w:line="240" w:lineRule="auto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coffee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ice-cream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97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  <w:position w:val="-7"/>
        </w:rPr>
        <w:t>Tea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right="-20"/>
        <w:jc w:val="left"/>
        <w:tabs>
          <w:tab w:pos="310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2"/>
        </w:rPr>
        <w:t>üveges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4"/>
          <w:w w:val="82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>sörök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94"/>
          <w:position w:val="2"/>
        </w:rPr>
        <w:t>bottled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39"/>
          <w:w w:val="94"/>
          <w:position w:val="2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2"/>
        </w:rPr>
        <w:t>beers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780"/>
          <w:cols w:num="4" w:equalWidth="0">
            <w:col w:w="3356" w:space="333"/>
            <w:col w:w="328" w:space="289"/>
            <w:col w:w="2033" w:space="3260"/>
            <w:col w:w="6061"/>
          </w:cols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23.4981pt;margin-top:18.183601pt;width:62.7208pt;height:548.2347pt;mso-position-horizontal-relative:page;mso-position-vertical-relative:page;z-index:-923" coordorigin="470,364" coordsize="1254,10965">
            <v:group style="position:absolute;left:478;top:369;width:180;height:186" coordorigin="478,369" coordsize="180,186">
              <v:shape style="position:absolute;left:478;top:369;width:180;height:186" coordorigin="478,369" coordsize="180,186" path="m658,369l593,392,544,426,503,479,484,526,478,554e" filled="f" stroked="t" strokeweight=".5pt" strokecolor="#231F20">
                <v:path arrowok="t"/>
                <v:stroke dashstyle="dash"/>
              </v:shape>
            </v:group>
            <v:group style="position:absolute;left:475;top:661;width:2;height:10603" coordorigin="475,661" coordsize="2,10603">
              <v:shape style="position:absolute;left:475;top:661;width:2;height:10603" coordorigin="475,661" coordsize="0,10603" path="m475,661l475,11264e" filled="f" stroked="t" strokeweight=".5pt" strokecolor="#231F20">
                <v:path arrowok="t"/>
                <v:stroke dashstyle="dash"/>
              </v:shape>
            </v:group>
            <v:group style="position:absolute;left:475;top:582;width:2;height:39" coordorigin="475,582" coordsize="2,39">
              <v:shape style="position:absolute;left:475;top:582;width:2;height:39" coordorigin="475,582" coordsize="1,39" path="m475,582l475,588,475,595,475,601,475,621e" filled="f" stroked="t" strokeweight=".5pt" strokecolor="#231F20">
                <v:path arrowok="t"/>
              </v:shape>
            </v:group>
            <v:group style="position:absolute;left:475;top:11284;width:2;height:39" coordorigin="475,11284" coordsize="2,39">
              <v:shape style="position:absolute;left:475;top:11284;width:2;height:39" coordorigin="475,11284" coordsize="1,39" path="m475,11284l475,11304,475,11312,476,11323e" filled="f" stroked="t" strokeweight=".5pt" strokecolor="#231F20">
                <v:path arrowok="t"/>
              </v:shape>
            </v:group>
            <v:group style="position:absolute;left:698;top:1563;width:1017;height:2" coordorigin="698,1563" coordsize="1017,2">
              <v:shape style="position:absolute;left:698;top:1563;width:1017;height:2" coordorigin="698,1563" coordsize="1017,0" path="m698,1563l1714,1563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6.547699pt;margin-top:28.858301pt;width:59.4818pt;height:548.2345pt;mso-position-horizontal-relative:page;mso-position-vertical-relative:page;z-index:-921" coordorigin="6731,577" coordsize="1190,10965">
            <v:group style="position:absolute;left:7732;top:11351;width:180;height:186" coordorigin="7732,11351" coordsize="180,186">
              <v:shape style="position:absolute;left:7732;top:11351;width:180;height:186" coordorigin="7732,11351" coordsize="180,186" path="m7732,11537l7797,11514,7847,11480,7888,11427,7906,11379,7912,11351e" filled="f" stroked="t" strokeweight=".5pt" strokecolor="#231F20">
                <v:path arrowok="t"/>
                <v:stroke dashstyle="dash"/>
              </v:shape>
            </v:group>
            <v:group style="position:absolute;left:7916;top:641;width:2;height:10603" coordorigin="7916,641" coordsize="2,10603">
              <v:shape style="position:absolute;left:7916;top:641;width:2;height:10603" coordorigin="7916,641" coordsize="0,10603" path="m7916,11244l7916,641e" filled="f" stroked="t" strokeweight=".5pt" strokecolor="#231F20">
                <v:path arrowok="t"/>
                <v:stroke dashstyle="dash"/>
              </v:shape>
            </v:group>
            <v:group style="position:absolute;left:7915;top:11284;width:2;height:39" coordorigin="7915,11284" coordsize="2,39">
              <v:shape style="position:absolute;left:7915;top:11284;width:2;height:39" coordorigin="7915,11284" coordsize="1,39" path="m7915,11323l7915,11317,7916,11311,7916,11304,7916,11284e" filled="f" stroked="t" strokeweight=".5pt" strokecolor="#231F20">
                <v:path arrowok="t"/>
              </v:shape>
            </v:group>
            <v:group style="position:absolute;left:7914;top:582;width:2;height:39" coordorigin="7914,582" coordsize="2,39">
              <v:shape style="position:absolute;left:7914;top:582;width:2;height:39" coordorigin="7914,582" coordsize="1,39" path="m7916,621l7916,601,7916,594,7914,582e" filled="f" stroked="t" strokeweight=".5pt" strokecolor="#231F20">
                <v:path arrowok="t"/>
              </v:shape>
            </v:group>
            <v:group style="position:absolute;left:6741;top:1563;width:1031;height:2" coordorigin="6741,1563" coordsize="1031,2">
              <v:shape style="position:absolute;left:6741;top:1563;width:1031;height:2" coordorigin="6741,1563" coordsize="1031,0" path="m6741,1563l7772,1563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3.025604pt;margin-top:18.183601pt;width:9.674200pt;height:548.2347pt;mso-position-horizontal-relative:page;mso-position-vertical-relative:page;z-index:-920" coordorigin="8861,364" coordsize="193,10965">
            <v:group style="position:absolute;left:8869;top:369;width:180;height:186" coordorigin="8869,369" coordsize="180,186">
              <v:shape style="position:absolute;left:8869;top:369;width:180;height:186" coordorigin="8869,369" coordsize="180,186" path="m9049,369l8984,392,8934,426,8893,479,8875,526,8869,554e" filled="f" stroked="t" strokeweight=".5pt" strokecolor="#231F20">
                <v:path arrowok="t"/>
                <v:stroke dashstyle="dash"/>
              </v:shape>
            </v:group>
            <v:group style="position:absolute;left:8866;top:661;width:2;height:10603" coordorigin="8866,661" coordsize="2,10603">
              <v:shape style="position:absolute;left:8866;top:661;width:2;height:10603" coordorigin="8866,661" coordsize="0,10603" path="m8866,661l8866,11264e" filled="f" stroked="t" strokeweight=".5pt" strokecolor="#231F20">
                <v:path arrowok="t"/>
                <v:stroke dashstyle="dash"/>
              </v:shape>
            </v:group>
            <v:group style="position:absolute;left:8866;top:582;width:2;height:39" coordorigin="8866,582" coordsize="2,39">
              <v:shape style="position:absolute;left:8866;top:582;width:2;height:39" coordorigin="8866,582" coordsize="1,39" path="m8866,582l8866,588,8866,595,8866,601,8866,621e" filled="f" stroked="t" strokeweight=".5pt" strokecolor="#231F20">
                <v:path arrowok="t"/>
              </v:shape>
            </v:group>
            <v:group style="position:absolute;left:8866;top:11284;width:2;height:39" coordorigin="8866,11284" coordsize="2,39">
              <v:shape style="position:absolute;left:8866;top:11284;width:2;height:39" coordorigin="8866,11284" coordsize="1,39" path="m8866,11284l8866,11304,8866,11312,8867,11323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05.882813pt;margin-top:28.858301pt;width:9.674200pt;height:548.2345pt;mso-position-horizontal-relative:page;mso-position-vertical-relative:page;z-index:-918" coordorigin="16118,577" coordsize="193,10965">
            <v:group style="position:absolute;left:16123;top:11351;width:180;height:186" coordorigin="16123,11351" coordsize="180,186">
              <v:shape style="position:absolute;left:16123;top:11351;width:180;height:186" coordorigin="16123,11351" coordsize="180,186" path="m16123,11537l16188,11514,16237,11480,16278,11427,16297,11379,16303,11351e" filled="f" stroked="t" strokeweight=".5pt" strokecolor="#231F20">
                <v:path arrowok="t"/>
                <v:stroke dashstyle="dash"/>
              </v:shape>
            </v:group>
            <v:group style="position:absolute;left:16306;top:641;width:2;height:10603" coordorigin="16306,641" coordsize="2,10603">
              <v:shape style="position:absolute;left:16306;top:641;width:2;height:10603" coordorigin="16306,641" coordsize="0,10603" path="m16306,11244l16306,641e" filled="f" stroked="t" strokeweight=".5pt" strokecolor="#231F20">
                <v:path arrowok="t"/>
                <v:stroke dashstyle="dash"/>
              </v:shape>
            </v:group>
            <v:group style="position:absolute;left:16306;top:11284;width:2;height:39" coordorigin="16306,11284" coordsize="2,39">
              <v:shape style="position:absolute;left:16306;top:11284;width:2;height:39" coordorigin="16306,11284" coordsize="1,39" path="m16306,11323l16306,11317,16306,11311,16306,11304,16306,11284e" filled="f" stroked="t" strokeweight=".5pt" strokecolor="#231F20">
                <v:path arrowok="t"/>
              </v:shape>
            </v:group>
            <v:group style="position:absolute;left:16305;top:582;width:2;height:39" coordorigin="16305,582" coordsize="2,39">
              <v:shape style="position:absolute;left:16305;top:582;width:2;height:39" coordorigin="16305,582" coordsize="1,39" path="m16306,621l16306,601,16306,594,16305,58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4.076691pt;margin-top:17.807301pt;width:361.10430pt;height:367.5601pt;mso-position-horizontal-relative:page;mso-position-vertical-relative:page;z-index:-917" coordorigin="9082,356" coordsize="7222,7351">
            <v:group style="position:absolute;left:16113;top:364;width:186;height:180" coordorigin="16113,364" coordsize="186,180">
              <v:shape style="position:absolute;left:16113;top:364;width:186;height:180" coordorigin="16113,364" coordsize="186,180" path="m16299,545l16275,480,16241,430,16189,389,16141,370,16113,364e" filled="f" stroked="t" strokeweight=".5pt" strokecolor="#231F20">
                <v:path arrowok="t"/>
                <v:stroke dashstyle="dash"/>
              </v:shape>
            </v:group>
            <v:group style="position:absolute;left:9146;top:361;width:6861;height:2" coordorigin="9146,361" coordsize="6861,2">
              <v:shape style="position:absolute;left:9146;top:361;width:6861;height:2" coordorigin="9146,361" coordsize="6861,0" path="m16006,361l9146,361e" filled="f" stroked="t" strokeweight=".5pt" strokecolor="#231F20">
                <v:path arrowok="t"/>
                <v:stroke dashstyle="dash"/>
              </v:shape>
            </v:group>
            <v:group style="position:absolute;left:16046;top:361;width:39;height:2" coordorigin="16046,361" coordsize="39,2">
              <v:shape style="position:absolute;left:16046;top:361;width:39;height:2" coordorigin="16046,361" coordsize="39,1" path="m16085,362l16079,361,16073,361,16066,361,16046,361e" filled="f" stroked="t" strokeweight=".5pt" strokecolor="#231F20">
                <v:path arrowok="t"/>
              </v:shape>
            </v:group>
            <v:group style="position:absolute;left:9087;top:361;width:39;height:2" coordorigin="9087,361" coordsize="39,2">
              <v:shape style="position:absolute;left:9087;top:361;width:39;height:2" coordorigin="9087,361" coordsize="39,1" path="m9126,361l9106,361,9098,361,9087,362e" filled="f" stroked="t" strokeweight=".5pt" strokecolor="#231F20">
                <v:path arrowok="t"/>
              </v:shape>
              <v:shape style="position:absolute;left:12243;top:492;width:687;height:7215" type="#_x0000_t75">
                <v:imagedata r:id="rId13" o:title="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7" w:lineRule="auto"/>
        <w:ind w:left="3007" w:right="-20" w:firstLine="-581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8"/>
        </w:rPr>
        <w:t>FORRÓCSOKI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2"/>
        </w:rPr>
        <w:t>Méz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447" w:lineRule="auto"/>
        <w:ind w:left="1134" w:right="-20" w:firstLine="83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3.874001pt;margin-top:57.674427pt;width:361.10520pt;height:9.674200pt;mso-position-horizontal-relative:page;mso-position-vertical-relative:paragraph;z-index:-922" coordorigin="477,1153" coordsize="7222,193">
            <v:group style="position:absolute;left:482;top:1158;width:186;height:180" coordorigin="482,1158" coordsize="186,180">
              <v:shape style="position:absolute;left:482;top:1158;width:186;height:180" coordorigin="482,1158" coordsize="186,180" path="m482,1158l506,1224,540,1273,593,1314,640,1333,668,1339e" filled="f" stroked="t" strokeweight=".5pt" strokecolor="#231F20">
                <v:path arrowok="t"/>
                <v:stroke dashstyle="dash"/>
              </v:shape>
            </v:group>
            <v:group style="position:absolute;left:775;top:1342;width:6861;height:2" coordorigin="775,1342" coordsize="6861,2">
              <v:shape style="position:absolute;left:775;top:1342;width:6861;height:2" coordorigin="775,1342" coordsize="6861,0" path="m775,1342l7636,1342e" filled="f" stroked="t" strokeweight=".5pt" strokecolor="#231F20">
                <v:path arrowok="t"/>
                <v:stroke dashstyle="dash"/>
              </v:shape>
            </v:group>
            <v:group style="position:absolute;left:696;top:1341;width:39;height:2" coordorigin="696,1341" coordsize="39,2">
              <v:shape style="position:absolute;left:696;top:1341;width:39;height:2" coordorigin="696,1341" coordsize="39,1" path="m696,1341l702,1342,708,1342,715,1342,735,1342e" filled="f" stroked="t" strokeweight=".5pt" strokecolor="#231F20">
                <v:path arrowok="t"/>
              </v:shape>
            </v:group>
            <v:group style="position:absolute;left:7656;top:1341;width:39;height:2" coordorigin="7656,1341" coordsize="39,2">
              <v:shape style="position:absolute;left:7656;top:1341;width:39;height:2" coordorigin="7656,1341" coordsize="39,1" path="m7656,1342l7676,1342,7683,1342,7695,1341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szirupos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ízesítés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szój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8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8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"/>
          <w:w w:val="9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Laktóz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mentes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5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8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201.855408pt;margin-top:22.99345pt;width:15.837358pt;height:15.851792pt;mso-position-horizontal-relative:page;mso-position-vertical-relative:paragraph;z-index:-915" coordorigin="4037,460" coordsize="317,317">
            <v:shape style="position:absolute;left:4037;top:460;width:317;height:317" coordorigin="4037,460" coordsize="317,317" path="m4205,460l4135,473,4081,509,4047,563,4037,606,4039,631,4060,697,4101,745,4159,773,4195,777,4218,775,4280,752,4327,707,4351,646,4354,623,4352,599,4330,536,4286,489,4227,463,4205,460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01.855408pt;margin-top:23.287855pt;width:15.837358pt;height:15.851792pt;mso-position-horizontal-relative:page;mso-position-vertical-relative:paragraph;z-index:-911" coordorigin="4037,466" coordsize="317,317">
            <v:shape style="position:absolute;left:4037;top:466;width:317;height:317" coordorigin="4037,466" coordsize="317,317" path="m4205,466l4135,479,4081,515,4047,569,4037,612,4039,637,4060,703,4101,751,4159,778,4195,783,4218,781,4280,758,4327,713,4351,652,4354,629,4352,605,4330,542,4286,494,4227,469,4205,466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50-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01.855408pt;margin-top:22.307259pt;width:15.837358pt;height:15.851792pt;mso-position-horizontal-relative:page;mso-position-vertical-relative:paragraph;z-index:-910" coordorigin="4037,446" coordsize="317,317">
            <v:shape style="position:absolute;left:4037;top:446;width:317;height:317" coordorigin="4037,446" coordsize="317,317" path="m4205,446l4135,459,4081,496,4047,549,4037,592,4039,617,4060,683,4101,732,4159,759,4195,763,4218,762,4280,739,4327,693,4351,632,4354,610,4352,586,4330,522,4286,475,4227,449,4205,446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50-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FFFFFF"/>
          <w:spacing w:val="0"/>
          <w:w w:val="100"/>
        </w:rPr>
        <w:t>50-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Hot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chocol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5"/>
        </w:rPr>
        <w:t>Honey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8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2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3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10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8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milk,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ctose-free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8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milk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52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Carlsberg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7" w:lineRule="auto"/>
        <w:ind w:left="-41" w:right="-20" w:firstLine="56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43.401611pt;margin-top:100.057129pt;width:361.1051pt;height:9.674200pt;mso-position-horizontal-relative:page;mso-position-vertical-relative:paragraph;z-index:-919" coordorigin="8868,2001" coordsize="7222,193">
            <v:group style="position:absolute;left:8873;top:2006;width:186;height:180" coordorigin="8873,2006" coordsize="186,180">
              <v:shape style="position:absolute;left:8873;top:2006;width:186;height:180" coordorigin="8873,2006" coordsize="186,180" path="m8873,2006l8896,2071,8930,2121,8983,2162,9031,2181,9059,2186e" filled="f" stroked="t" strokeweight=".5pt" strokecolor="#231F20">
                <v:path arrowok="t"/>
                <v:stroke dashstyle="dash"/>
              </v:shape>
            </v:group>
            <v:group style="position:absolute;left:9166;top:2190;width:6861;height:2" coordorigin="9166,2190" coordsize="6861,2">
              <v:shape style="position:absolute;left:9166;top:2190;width:6861;height:2" coordorigin="9166,2190" coordsize="6861,0" path="m9166,2190l16026,2190e" filled="f" stroked="t" strokeweight=".5pt" strokecolor="#231F20">
                <v:path arrowok="t"/>
                <v:stroke dashstyle="dash"/>
              </v:shape>
            </v:group>
            <v:group style="position:absolute;left:9086;top:2189;width:39;height:2" coordorigin="9086,2189" coordsize="39,2">
              <v:shape style="position:absolute;left:9086;top:2189;width:39;height:2" coordorigin="9086,2189" coordsize="39,1" path="m9086,2189l9093,2189,9099,2190,9106,2190,9126,2190e" filled="f" stroked="t" strokeweight=".5pt" strokecolor="#231F20">
                <v:path arrowok="t"/>
              </v:shape>
            </v:group>
            <v:group style="position:absolute;left:16046;top:2188;width:39;height:2" coordorigin="16046,2188" coordsize="39,2">
              <v:shape style="position:absolute;left:16046;top:2188;width:39;height:2" coordorigin="16046,2188" coordsize="39,1" path="m16046,2190l16066,2190,16073,2190,16085,218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Ede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weiss-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6"/>
        </w:rPr>
        <w:t>Kézműves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sörök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-0.5l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Kruso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2"/>
        </w:rPr>
        <w:t>0.33L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Somers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7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Cider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2"/>
        </w:rPr>
        <w:t>0.33L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24" w:after="0" w:line="240" w:lineRule="auto"/>
        <w:ind w:left="4" w:right="-6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" w:right="-5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" w:right="-5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Carlsberg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-0.5l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7" w:lineRule="auto"/>
        <w:ind w:right="10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17.295837pt;margin-top:-30.28702pt;width:24.018133pt;height:124.832848pt;mso-position-horizontal-relative:page;mso-position-vertical-relative:paragraph;z-index:-914" coordorigin="12346,-606" coordsize="480,2497">
            <v:group style="position:absolute;left:12356;top:1420;width:460;height:461" coordorigin="12356,1420" coordsize="460,461">
              <v:shape style="position:absolute;left:12356;top:1420;width:460;height:461" coordorigin="12356,1420" coordsize="460,461" path="m12599,1420l12527,1429,12465,1456,12415,1497,12379,1549,12359,1611,12356,1633,12357,1658,12372,1728,12403,1787,12447,1833,12502,1865,12565,1880,12586,1881,12609,1880,12674,1863,12730,1830,12775,1783,12804,1724,12816,1657,12815,1633,12799,1567,12767,1509,12721,1464,12664,1433,12599,1420e" filled="t" fillcolor="#231F20" stroked="f">
                <v:path arrowok="t"/>
                <v:fill/>
              </v:shape>
            </v:group>
            <v:group style="position:absolute;left:12356;top:-596;width:460;height:461" coordorigin="12356,-596" coordsize="460,461">
              <v:shape style="position:absolute;left:12356;top:-596;width:460;height:461" coordorigin="12356,-596" coordsize="460,461" path="m12599,-596l12527,-586,12465,-560,12415,-519,12379,-467,12359,-405,12356,-383,12357,-358,12372,-288,12403,-229,12447,-183,12502,-151,12565,-136,12586,-135,12609,-136,12674,-152,12730,-186,12775,-233,12804,-292,12816,-358,12815,-382,12799,-449,12767,-507,12721,-552,12664,-583,12599,-596e" filled="t" fillcolor="#231F20" stroked="f">
                <v:path arrowok="t"/>
                <v:fill/>
              </v:shape>
            </v:group>
            <v:group style="position:absolute;left:12356;top:-79;width:460;height:461" coordorigin="12356,-79" coordsize="460,461">
              <v:shape style="position:absolute;left:12356;top:-79;width:460;height:461" coordorigin="12356,-79" coordsize="460,461" path="m12599,-79l12527,-70,12465,-43,12415,-2,12379,50,12359,112,12356,134,12357,159,12372,229,12403,288,12447,334,12502,366,12565,381,12586,382,12609,381,12674,364,12730,331,12775,284,12804,225,12816,158,12815,134,12799,67,12767,10,12721,-35,12664,-66,12599,-79e" filled="t" fillcolor="#231F20" stroked="f">
                <v:path arrowok="t"/>
                <v:fill/>
              </v:shape>
            </v:group>
            <v:group style="position:absolute;left:12356;top:424;width:460;height:461" coordorigin="12356,424" coordsize="460,461">
              <v:shape style="position:absolute;left:12356;top:424;width:460;height:461" coordorigin="12356,424" coordsize="460,461" path="m12599,424l12527,433,12465,460,12415,500,12379,553,12359,615,12356,637,12357,662,12372,731,12403,790,12447,837,12502,868,12565,884,12586,885,12609,883,12674,867,12730,834,12775,786,12804,728,12816,661,12815,637,12799,570,12767,513,12721,468,12664,437,12599,424e" filled="t" fillcolor="#231F20" stroked="f">
                <v:path arrowok="t"/>
                <v:fill/>
              </v:shape>
            </v:group>
            <v:group style="position:absolute;left:12356;top:920;width:460;height:461" coordorigin="12356,920" coordsize="460,461">
              <v:shape style="position:absolute;left:12356;top:920;width:460;height:461" coordorigin="12356,920" coordsize="460,461" path="m12599,920l12527,930,12465,956,12415,997,12379,1049,12359,1111,12356,1133,12357,1158,12372,1228,12403,1287,12447,1333,12502,1365,12565,1380,12586,1381,12609,1380,12674,1363,12730,1330,12775,1283,12804,1224,12816,1157,12815,1133,12799,1067,12767,1009,12721,964,12664,933,12599,920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Ede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weiss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homemade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beer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6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8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Kruso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0.33l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somers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82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7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cider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0.33l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780"/>
          <w:cols w:num="6" w:equalWidth="0">
            <w:col w:w="3356" w:space="339"/>
            <w:col w:w="317" w:space="294"/>
            <w:col w:w="2282" w:space="3364"/>
            <w:col w:w="1787" w:space="338"/>
            <w:col w:w="335" w:space="302"/>
            <w:col w:w="2946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56" w:footer="200" w:top="540" w:bottom="380" w:left="360" w:right="820"/>
          <w:pgSz w:w="16800" w:h="11920" w:orient="landscape"/>
        </w:sectPr>
      </w:pPr>
      <w:rPr/>
    </w:p>
    <w:p>
      <w:pPr>
        <w:spacing w:before="12" w:after="0" w:line="541" w:lineRule="exact"/>
        <w:ind w:left="620" w:right="-112"/>
        <w:jc w:val="left"/>
        <w:tabs>
          <w:tab w:pos="430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pict>
          <v:group style="position:absolute;margin-left:34.548199pt;margin-top:-25.328234pt;width:361.1053pt;height:9.6746pt;mso-position-horizontal-relative:page;mso-position-vertical-relative:paragraph;z-index:-906" coordorigin="691,-507" coordsize="7222,193">
            <v:group style="position:absolute;left:7722;top:-498;width:186;height:180" coordorigin="7722,-498" coordsize="186,180">
              <v:shape style="position:absolute;left:7722;top:-498;width:186;height:180" coordorigin="7722,-498" coordsize="186,180" path="m7908,-318l7885,-383,7851,-433,7798,-474,7750,-492,7722,-498e" filled="f" stroked="t" strokeweight=".5pt" strokecolor="#231F20">
                <v:path arrowok="t"/>
                <v:stroke dashstyle="dash"/>
              </v:shape>
            </v:group>
            <v:group style="position:absolute;left:755;top:-502;width:6861;height:2" coordorigin="755,-502" coordsize="6861,2">
              <v:shape style="position:absolute;left:755;top:-502;width:6861;height:2" coordorigin="755,-502" coordsize="6861,0" path="m7616,-502l755,-502e" filled="f" stroked="t" strokeweight=".5pt" strokecolor="#231F20">
                <v:path arrowok="t"/>
                <v:stroke dashstyle="dash"/>
              </v:shape>
            </v:group>
            <v:group style="position:absolute;left:7656;top:-502;width:39;height:2" coordorigin="7656,-502" coordsize="39,2">
              <v:shape style="position:absolute;left:7656;top:-502;width:39;height:2" coordorigin="7656,-502" coordsize="39,1" path="m7695,-501l7688,-501,7682,-502,7676,-502,7656,-502e" filled="f" stroked="t" strokeweight=".5pt" strokecolor="#231F20">
                <v:path arrowok="t"/>
              </v:shape>
            </v:group>
            <v:group style="position:absolute;left:696;top:-502;width:39;height:2" coordorigin="696,-502" coordsize="39,2">
              <v:shape style="position:absolute;left:696;top:-502;width:39;height:2" coordorigin="696,-502" coordsize="39,1" path="m735,-502l715,-502,708,-502,696,-500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7.768341pt;margin-top:36.569519pt;width:24.018133pt;height:152.480448pt;mso-position-horizontal-relative:page;mso-position-vertical-relative:paragraph;z-index:-901" coordorigin="3955,731" coordsize="480,3050">
            <v:group style="position:absolute;left:3965;top:736;width:460;height:461" coordorigin="3965,736" coordsize="460,461">
              <v:shape style="position:absolute;left:3965;top:736;width:460;height:461" coordorigin="3965,736" coordsize="460,461" path="m4208,736l4137,746,4075,772,4025,813,3988,866,3968,927,3965,949,3966,974,3981,1044,4012,1103,4056,1149,4111,1181,4174,1196,4195,1197,4218,1196,4283,1180,4340,1146,4384,1099,4414,1040,4426,974,4425,950,4409,883,4376,825,4330,780,4273,750,4208,736e" filled="t" fillcolor="#231F20" stroked="f">
                <v:path arrowok="t"/>
                <v:fill/>
              </v:shape>
            </v:group>
            <v:group style="position:absolute;left:3965;top:1255;width:460;height:461" coordorigin="3965,1255" coordsize="460,461">
              <v:shape style="position:absolute;left:3965;top:1255;width:460;height:461" coordorigin="3965,1255" coordsize="460,461" path="m4208,1255l4137,1264,4075,1291,4025,1332,3988,1384,3968,1446,3965,1468,3966,1493,3981,1563,4012,1622,4056,1668,4111,1700,4174,1715,4195,1716,4218,1715,4283,1698,4340,1665,4384,1618,4414,1559,4426,1492,4425,1468,4409,1401,4376,1344,4330,1299,4273,1268,4208,1255e" filled="t" fillcolor="#231F20" stroked="f">
                <v:path arrowok="t"/>
                <v:fill/>
              </v:shape>
            </v:group>
            <v:group style="position:absolute;left:3965;top:1763;width:460;height:461" coordorigin="3965,1763" coordsize="460,461">
              <v:shape style="position:absolute;left:3965;top:1763;width:460;height:461" coordorigin="3965,1763" coordsize="460,461" path="m4208,1763l4137,1772,4075,1798,4025,1839,3988,1892,3968,1953,3965,1975,3966,2000,3981,2070,4012,2129,4056,2175,4111,2207,4174,2222,4195,2223,4218,2222,4283,2206,4340,2172,4384,2125,4414,2066,4426,2000,4425,1976,4409,1909,4376,1852,4330,1806,4273,1776,4208,1763e" filled="t" fillcolor="#231F20" stroked="f">
                <v:path arrowok="t"/>
                <v:fill/>
              </v:shape>
            </v:group>
            <v:group style="position:absolute;left:3965;top:2281;width:460;height:461" coordorigin="3965,2281" coordsize="460,461">
              <v:shape style="position:absolute;left:3965;top:2281;width:460;height:461" coordorigin="3965,2281" coordsize="460,461" path="m4208,2281l4137,2291,4075,2317,4025,2358,3988,2410,3968,2472,3965,2494,3966,2519,3981,2589,4012,2648,4056,2694,4111,2726,4174,2741,4195,2742,4218,2741,4283,2725,4340,2691,4384,2644,4414,2585,4426,2519,4425,2495,4409,2428,4376,2370,4330,2325,4273,2295,4208,2281e" filled="t" fillcolor="#231F20" stroked="f">
                <v:path arrowok="t"/>
                <v:fill/>
              </v:shape>
            </v:group>
            <v:group style="position:absolute;left:3965;top:2794;width:460;height:461" coordorigin="3965,2794" coordsize="460,461">
              <v:shape style="position:absolute;left:3965;top:2794;width:460;height:461" coordorigin="3965,2794" coordsize="460,461" path="m4208,2794l4137,2804,4075,2830,4025,2871,3988,2924,3968,2985,3965,3007,3966,3032,3981,3102,4012,3161,4056,3207,4111,3239,4174,3254,4195,3255,4218,3254,4283,3238,4340,3204,4384,3157,4414,3098,4426,3032,4425,3008,4409,2941,4376,2883,4330,2838,4273,2808,4208,2794e" filled="t" fillcolor="#231F20" stroked="f">
                <v:path arrowok="t"/>
                <v:fill/>
              </v:shape>
            </v:group>
            <v:group style="position:absolute;left:3965;top:3310;width:460;height:461" coordorigin="3965,3310" coordsize="460,461">
              <v:shape style="position:absolute;left:3965;top:3310;width:460;height:461" coordorigin="3965,3310" coordsize="460,461" path="m4208,3310l4137,3320,4075,3346,4025,3387,3988,3439,3968,3501,3965,3523,3966,3548,3981,3618,4012,3677,4056,3723,4111,3755,4174,3770,4195,3771,4218,3770,4283,3754,4340,3720,4384,3673,4414,3614,4426,3548,4425,3524,4409,3457,4376,3399,4330,3354,4273,3323,4208,3310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92.599899pt;margin-top:-2.534134pt;width:34.327pt;height:34.328pt;mso-position-horizontal-relative:page;mso-position-vertical-relative:paragraph;z-index:-882" coordorigin="3852,-51" coordsize="687,687">
            <v:group style="position:absolute;left:3862;top:-41;width:493;height:667" coordorigin="3862,-41" coordsize="493,667">
              <v:shape style="position:absolute;left:3862;top:-41;width:493;height:667" coordorigin="3862,-41" coordsize="493,667" path="m4195,-41l4115,-31,4042,-3,3979,40,3926,96,3888,163,3866,239,3862,293,3863,320,3879,398,3912,468,3960,528,4020,576,4090,609,4168,625,4195,626,4223,625,4301,609,4355,585,4195,585,4171,584,4103,570,4041,541,3989,499,3947,446,3918,385,3904,317,3903,293,3904,269,3918,200,3947,139,3989,86,4041,44,4103,15,4171,1,4195,0,4355,0,4348,-3,4275,-31,4223,-40,4195,-41e" filled="t" fillcolor="#07A09A" stroked="f">
                <v:path arrowok="t"/>
                <v:fill/>
              </v:shape>
            </v:group>
            <v:group style="position:absolute;left:4195;top:0;width:333;height:585" coordorigin="4195,0" coordsize="333,585">
              <v:shape style="position:absolute;left:4195;top:0;width:333;height:585" coordorigin="4195,0" coordsize="333,585" path="m4355,0l4195,0,4219,1,4243,4,4309,23,4368,57,4417,103,4455,158,4479,222,4488,293,4487,317,4473,385,4444,446,4402,499,4349,541,4288,570,4219,584,4195,585,4355,585,4412,546,4464,489,4502,422,4524,347,4529,293,4527,265,4512,187,4479,117,4431,57,4371,9,4355,0e" filled="t" fillcolor="#07A09A" stroked="f">
                <v:path arrowok="t"/>
                <v:fill/>
              </v:shape>
            </v:group>
            <v:group style="position:absolute;left:4009;top:132;width:372;height:321" coordorigin="4009,132" coordsize="372,321">
              <v:shape style="position:absolute;left:4009;top:132;width:372;height:321" coordorigin="4009,132" coordsize="372,321" path="m4202,249l4183,257,4171,274,4167,298,4167,403,4170,425,4181,441,4200,450,4228,453,4247,444,4259,428,4260,425,4205,425,4199,419,4199,282,4205,276,4260,276,4249,261,4230,251,4202,249e" filled="t" fillcolor="#07A09A" stroked="f">
                <v:path arrowok="t"/>
                <v:fill/>
              </v:shape>
              <v:shape style="position:absolute;left:4009;top:132;width:372;height:321" coordorigin="4009,132" coordsize="372,321" path="m4212,133l4183,133,4057,452,4087,452,4212,133e" filled="t" fillcolor="#07A09A" stroked="f">
                <v:path arrowok="t"/>
                <v:fill/>
              </v:shape>
              <v:shape style="position:absolute;left:4009;top:132;width:372;height:321" coordorigin="4009,132" coordsize="372,321" path="m4260,276l4225,276,4231,282,4231,419,4225,425,4260,425,4263,403,4263,298,4260,277,4260,276e" filled="t" fillcolor="#07A09A" stroked="f">
                <v:path arrowok="t"/>
                <v:fill/>
              </v:shape>
              <v:shape style="position:absolute;left:4009;top:132;width:372;height:321" coordorigin="4009,132" coordsize="372,321" path="m4045,132l4025,141,4013,158,4009,182,4009,287,4012,309,4023,324,4042,334,4070,336,4089,328,4101,311,4102,309,4047,309,4041,303,4041,166,4047,160,4102,160,4092,144,4073,135,4045,132e" filled="t" fillcolor="#07A09A" stroked="f">
                <v:path arrowok="t"/>
                <v:fill/>
              </v:shape>
              <v:shape style="position:absolute;left:4009;top:132;width:372;height:321" coordorigin="4009,132" coordsize="372,321" path="m4102,160l4067,160,4074,166,4074,303,4067,309,4102,309,4105,287,4105,182,4102,160,4102,160e" filled="t" fillcolor="#07A09A" stroked="f">
                <v:path arrowok="t"/>
                <v:fill/>
              </v:shape>
              <v:shape style="position:absolute;left:4009;top:132;width:372;height:321" coordorigin="4009,132" coordsize="372,321" path="m4321,249l4301,257,4289,274,4285,298,4285,403,4288,425,4299,441,4318,450,4346,453,4365,444,4377,428,4378,425,4323,425,4317,419,4317,282,4323,276,4378,276,4368,261,4349,251,4321,249e" filled="t" fillcolor="#07A09A" stroked="f">
                <v:path arrowok="t"/>
                <v:fill/>
              </v:shape>
              <v:shape style="position:absolute;left:4009;top:132;width:372;height:321" coordorigin="4009,132" coordsize="372,321" path="m4378,276l4343,276,4350,282,4350,419,4343,425,4378,425,4381,403,4381,298,4378,277,4378,276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9"/>
          <w:position w:val="-2"/>
        </w:rPr>
        <w:t>al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3"/>
          <w:w w:val="89"/>
          <w:position w:val="-2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9"/>
          <w:position w:val="-2"/>
        </w:rPr>
        <w:t>oholos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4"/>
          <w:w w:val="89"/>
          <w:position w:val="-2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18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alok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2"/>
          <w:position w:val="-2"/>
        </w:rPr>
        <w:t>Alcoholic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4"/>
          <w:w w:val="82"/>
          <w:position w:val="-2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7"/>
          <w:position w:val="-2"/>
        </w:rPr>
        <w:t>drin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"/>
          <w:w w:val="87"/>
          <w:position w:val="-2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96"/>
          <w:position w:val="-2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24" w:after="0" w:line="528" w:lineRule="exact"/>
        <w:ind w:right="-20"/>
        <w:jc w:val="left"/>
        <w:tabs>
          <w:tab w:pos="248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3"/>
        </w:rPr>
        <w:t>fröccsök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79"/>
          <w:position w:val="-3"/>
        </w:rPr>
        <w:t>wine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-21"/>
          <w:w w:val="79"/>
          <w:position w:val="-3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3"/>
        </w:rPr>
        <w:t>spritzers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  <w:cols w:num="2" w:equalWidth="0">
            <w:col w:w="7014" w:space="3209"/>
            <w:col w:w="5397"/>
          </w:cols>
        </w:sectPr>
      </w:pPr>
      <w:rPr/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</w:sectPr>
      </w:pPr>
      <w:rPr/>
    </w:p>
    <w:p>
      <w:pPr>
        <w:spacing w:before="37" w:after="0" w:line="240" w:lineRule="auto"/>
        <w:ind w:left="2195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12.127686pt;margin-top:-40.569286pt;width:34.327pt;height:34.328pt;mso-position-horizontal-relative:page;mso-position-vertical-relative:paragraph;z-index:-880" coordorigin="12243,-811" coordsize="687,687">
            <v:group style="position:absolute;left:12253;top:-801;width:493;height:667" coordorigin="12253,-801" coordsize="493,667">
              <v:shape style="position:absolute;left:12253;top:-801;width:493;height:667" coordorigin="12253,-801" coordsize="493,667" path="m12586,-801l12506,-792,12433,-764,12369,-721,12317,-665,12279,-598,12257,-522,12253,-468,12254,-441,12270,-363,12303,-293,12350,-233,12410,-185,12481,-152,12559,-136,12586,-135,12613,-136,12691,-152,12745,-176,12586,-176,12562,-177,12494,-191,12432,-220,12379,-262,12337,-314,12308,-376,12295,-444,12294,-468,12295,-492,12308,-560,12337,-622,12379,-675,12432,-717,12494,-745,12562,-759,12586,-760,12745,-760,12739,-764,12666,-792,12613,-800,12586,-801e" filled="t" fillcolor="#07A09A" stroked="f">
                <v:path arrowok="t"/>
                <v:fill/>
              </v:shape>
            </v:group>
            <v:group style="position:absolute;left:12586;top:-760;width:333;height:585" coordorigin="12586,-760" coordsize="333,585">
              <v:shape style="position:absolute;left:12586;top:-760;width:333;height:585" coordorigin="12586,-760" coordsize="333,585" path="m12745,-760l12586,-760,12610,-759,12633,-757,12699,-737,12758,-704,12808,-658,12845,-602,12870,-538,12878,-468,12877,-444,12863,-376,12834,-314,12792,-262,12740,-220,12678,-191,12610,-177,12586,-176,12745,-176,12803,-215,12855,-271,12893,-339,12915,-414,12919,-468,12918,-495,12902,-573,12869,-644,12821,-704,12761,-751,12745,-760e" filled="t" fillcolor="#07A09A" stroked="f">
                <v:path arrowok="t"/>
                <v:fill/>
              </v:shape>
            </v:group>
            <v:group style="position:absolute;left:12430;top:-570;width:171;height:301" coordorigin="12430,-570" coordsize="171,301">
              <v:shape style="position:absolute;left:12430;top:-570;width:171;height:301" coordorigin="12430,-570" coordsize="171,301" path="m12566,-570l12462,-570,12451,-560,12430,-279,12440,-269,12592,-269,12602,-279,12577,-560,12566,-570e" filled="t" fillcolor="#07A09A" stroked="f">
                <v:path arrowok="t"/>
                <v:fill/>
              </v:shape>
            </v:group>
            <v:group style="position:absolute;left:12477;top:-667;width:70;height:87" coordorigin="12477,-667" coordsize="70,87">
              <v:shape style="position:absolute;left:12477;top:-667;width:70;height:87" coordorigin="12477,-667" coordsize="70,87" path="m12529,-667l12496,-667,12488,-660,12479,-595,12477,-587,12483,-580,12541,-580,12547,-587,12537,-660,12529,-667e" filled="t" fillcolor="#07A09A" stroked="f">
                <v:path arrowok="t"/>
                <v:fill/>
              </v:shape>
            </v:group>
            <v:group style="position:absolute;left:12517;top:-644;width:71;height:42" coordorigin="12517,-644" coordsize="71,42">
              <v:shape style="position:absolute;left:12517;top:-644;width:71;height:42" coordorigin="12517,-644" coordsize="71,42" path="m12527,-644l12521,-642,12517,-632,12519,-627,12574,-603,12575,-602,12577,-602,12581,-602,12585,-604,12589,-612,12586,-618,12527,-644e" filled="t" fillcolor="#07A09A" stroked="f">
                <v:path arrowok="t"/>
                <v:fill/>
              </v:shape>
            </v:group>
            <v:group style="position:absolute;left:12444;top:-653;width:54;height:55" coordorigin="12444,-653" coordsize="54,55">
              <v:shape style="position:absolute;left:12444;top:-653;width:54;height:55" coordorigin="12444,-653" coordsize="54,55" path="m12495,-653l12467,-653,12464,-652,12444,-606,12446,-601,12451,-599,12452,-599,12456,-599,12459,-600,12475,-638,12495,-638,12498,-641,12498,-650,12495,-653e" filled="t" fillcolor="#07A09A" stroked="f">
                <v:path arrowok="t"/>
                <v:fill/>
              </v:shape>
            </v:group>
            <v:group style="position:absolute;left:12698;top:-379;width:2;height:105" coordorigin="12698,-379" coordsize="2,105">
              <v:shape style="position:absolute;left:12698;top:-379;width:2;height:105" coordorigin="12698,-379" coordsize="0,105" path="m12698,-379l12698,-273e" filled="f" stroked="t" strokeweight=".522pt" strokecolor="#07A09A">
                <v:path arrowok="t"/>
              </v:shape>
            </v:group>
            <v:group style="position:absolute;left:12649;top:-273;width:98;height:2" coordorigin="12649,-273" coordsize="98,2">
              <v:shape style="position:absolute;left:12649;top:-273;width:98;height:2" coordorigin="12649,-273" coordsize="98,0" path="m12649,-273l12747,-273e" filled="f" stroked="t" strokeweight=".465pt" strokecolor="#07A09A">
                <v:path arrowok="t"/>
              </v:shape>
            </v:group>
            <v:group style="position:absolute;left:12610;top:-491;width:174;height:124" coordorigin="12610,-491" coordsize="174,124">
              <v:shape style="position:absolute;left:12610;top:-491;width:174;height:124" coordorigin="12610,-491" coordsize="174,124" path="m12618,-491l12613,-480,12610,-467,12610,-454,12634,-394,12693,-367,12717,-370,12770,-407,12784,-448,12782,-470,12777,-488,12618,-491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"/>
          <w:w w:val="6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álinka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0.05l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6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7" w:after="0" w:line="240" w:lineRule="auto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álinka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0.05l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2" w:after="0" w:line="308" w:lineRule="exact"/>
        <w:ind w:right="-20"/>
        <w:jc w:val="left"/>
        <w:tabs>
          <w:tab w:pos="18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100"/>
          <w:position w:val="-1"/>
        </w:rPr>
        <w:t>fehér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100"/>
          <w:position w:val="-1"/>
        </w:rPr>
        <w:t>white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  <w:cols w:num="4" w:equalWidth="0">
            <w:col w:w="3357" w:space="338"/>
            <w:col w:w="316" w:space="295"/>
            <w:col w:w="1162" w:space="5564"/>
            <w:col w:w="4588"/>
          </w:cols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7" w:lineRule="auto"/>
        <w:ind w:left="863" w:right="-20" w:firstLine="624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finlandia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odka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0.05l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drink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0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7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odkaalapú)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Bellini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(pezsgő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7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bara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ck)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7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0.2l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aperol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Spritz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0.25l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pezsgő-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üve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79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0.75l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25" w:right="-49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w w:val="85"/>
        </w:rPr>
        <w:t>750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85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87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" w:right="-4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" w:right="-4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850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9"/>
          <w:w w:val="100"/>
        </w:rPr>
        <w:t>2000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24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finlandia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5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odka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-0.05l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drink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0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odka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8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Bellin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(cham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8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gne+pe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0"/>
        </w:rPr>
        <w:t>glass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6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100"/>
        </w:rPr>
        <w:t>0.2l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7" w:lineRule="auto"/>
        <w:ind w:right="9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Aperol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Spritz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1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0.25l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cham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gne-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8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bottle,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0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9"/>
        </w:rPr>
        <w:t>0.75l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447" w:lineRule="auto"/>
        <w:ind w:left="-41" w:right="-20" w:firstLine="406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03.504517pt;margin-top:-15.47109pt;width:51.574pt;height:.1pt;mso-position-horizontal-relative:page;mso-position-vertical-relative:paragraph;z-index:-884" coordorigin="12070,-309" coordsize="1031,2">
            <v:shape style="position:absolute;left:12070;top:-309;width:1031;height:2" coordorigin="12070,-309" coordsize="1031,0" path="m12070,-309l13102,-309e" filled="f" stroked="t" strokeweight="1pt" strokecolor="#231F2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Kisfröccs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1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yfröccs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Hosszzúlépés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Házmester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Viceházmester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68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83.976898pt;margin-top:19.896238pt;width:51.574pt;height:.1pt;mso-position-horizontal-relative:page;mso-position-vertical-relative:paragraph;z-index:-883" coordorigin="3680,398" coordsize="1031,2">
            <v:shape style="position:absolute;left:3680;top:398;width:1031;height:2" coordorigin="3680,398" coordsize="1031,0" path="m3680,398l4711,398e" filled="f" stroked="t" strokeweight="1pt" strokecolor="#231F2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Sport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3"/>
          <w:position w:val="-1"/>
        </w:rPr>
        <w:t>fröccs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left="7" w:right="-6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250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" w:right="-59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300-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" w:right="-6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295837pt;margin-top:19.432888pt;width:24.018133pt;height:50.453048pt;mso-position-horizontal-relative:page;mso-position-vertical-relative:paragraph;z-index:-900" coordorigin="12346,389" coordsize="480,1009">
            <v:group style="position:absolute;left:12356;top:399;width:460;height:461" coordorigin="12356,399" coordsize="460,461">
              <v:shape style="position:absolute;left:12356;top:399;width:460;height:461" coordorigin="12356,399" coordsize="460,461" path="m12599,399l12527,408,12465,434,12415,475,12379,528,12359,589,12356,611,12357,637,12372,706,12403,765,12447,812,12502,843,12565,858,12586,859,12609,858,12674,842,12730,809,12775,761,12804,703,12816,636,12815,612,12799,545,12767,488,12721,442,12664,412,12599,399e" filled="t" fillcolor="#231F20" stroked="f">
                <v:path arrowok="t"/>
                <v:fill/>
              </v:shape>
            </v:group>
            <v:group style="position:absolute;left:12356;top:927;width:460;height:461" coordorigin="12356,927" coordsize="460,461">
              <v:shape style="position:absolute;left:12356;top:927;width:460;height:461" coordorigin="12356,927" coordsize="460,461" path="m12599,927l12527,936,12465,963,12415,1004,12379,1056,12359,1118,12356,1140,12357,1165,12372,1234,12403,1293,12447,1340,12502,1372,12565,1387,12586,1388,12609,1387,12674,1370,12730,1337,12775,1289,12804,1231,12816,1164,12815,1140,12799,1073,12767,1016,12721,971,12664,940,12599,927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700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295837pt;margin-top:-110.654411pt;width:24.018133pt;height:101.293748pt;mso-position-horizontal-relative:page;mso-position-vertical-relative:paragraph;z-index:-899" coordorigin="12346,-2213" coordsize="480,2026">
            <v:group style="position:absolute;left:12356;top:-1692;width:460;height:461" coordorigin="12356,-1692" coordsize="460,461">
              <v:shape style="position:absolute;left:12356;top:-1692;width:460;height:461" coordorigin="12356,-1692" coordsize="460,461" path="m12599,-1692l12527,-1682,12465,-1656,12415,-1615,12379,-1562,12359,-1501,12356,-1479,12357,-1454,12372,-1384,12403,-1325,12447,-1279,12502,-1247,12565,-1232,12586,-1231,12609,-1232,12674,-1248,12730,-1282,12775,-1329,12804,-1388,12816,-1454,12815,-1478,12799,-1545,12767,-1603,12721,-1648,12664,-1678,12599,-1692e" filled="t" fillcolor="#231F20" stroked="f">
                <v:path arrowok="t"/>
                <v:fill/>
              </v:shape>
            </v:group>
            <v:group style="position:absolute;left:12356;top:-2203;width:460;height:461" coordorigin="12356,-2203" coordsize="460,461">
              <v:shape style="position:absolute;left:12356;top:-2203;width:460;height:461" coordorigin="12356,-2203" coordsize="460,461" path="m12599,-2203l12527,-2194,12465,-2167,12415,-2126,12379,-2074,12359,-2012,12356,-1990,12357,-1965,12372,-1896,12403,-1837,12447,-1790,12502,-1758,12565,-1743,12586,-1742,12609,-1743,12674,-1760,12730,-1793,12775,-1841,12804,-1899,12816,-1966,12815,-1990,12799,-2057,12767,-2114,12721,-2159,12664,-2190,12599,-2203e" filled="t" fillcolor="#231F20" stroked="f">
                <v:path arrowok="t"/>
                <v:fill/>
              </v:shape>
            </v:group>
            <v:group style="position:absolute;left:12356;top:-1175;width:460;height:461" coordorigin="12356,-1175" coordsize="460,461">
              <v:shape style="position:absolute;left:12356;top:-1175;width:460;height:461" coordorigin="12356,-1175" coordsize="460,461" path="m12599,-1175l12527,-1166,12465,-1139,12415,-1098,12379,-1046,12359,-984,12356,-962,12357,-937,12372,-867,12403,-808,12447,-762,12502,-730,12565,-715,12586,-714,12609,-715,12674,-732,12730,-765,12775,-812,12804,-871,12816,-938,12815,-962,12799,-1028,12767,-1086,12721,-1131,12664,-1162,12599,-1175e" filled="t" fillcolor="#231F20" stroked="f">
                <v:path arrowok="t"/>
                <v:fill/>
              </v:shape>
            </v:group>
            <v:group style="position:absolute;left:12356;top:-658;width:460;height:461" coordorigin="12356,-658" coordsize="460,461">
              <v:shape style="position:absolute;left:12356;top:-658;width:460;height:461" coordorigin="12356,-658" coordsize="460,461" path="m12599,-658l12527,-649,12465,-622,12415,-581,12379,-529,12359,-467,12356,-445,12357,-420,12372,-350,12403,-291,12447,-245,12502,-213,12565,-198,12586,-197,12609,-198,12674,-215,12730,-248,12775,-295,12804,-354,12816,-421,12815,-445,12799,-512,12767,-569,12721,-614,12664,-645,12599,-658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1"/>
        </w:rPr>
        <w:t>400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447" w:lineRule="auto"/>
        <w:ind w:right="16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big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housekeeper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housekeeper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  <w:position w:val="-1"/>
        </w:rPr>
        <w:t>Sport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  <w:cols w:num="6" w:equalWidth="0">
            <w:col w:w="3357" w:space="307"/>
            <w:col w:w="371" w:space="271"/>
            <w:col w:w="3012" w:space="3202"/>
            <w:col w:w="1191" w:space="369"/>
            <w:col w:w="328" w:space="304"/>
            <w:col w:w="2908"/>
          </w:cols>
        </w:sectPr>
      </w:pPr>
      <w:rPr/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308" w:lineRule="exact"/>
        <w:ind w:right="2265"/>
        <w:jc w:val="right"/>
        <w:tabs>
          <w:tab w:pos="17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603.504517pt;margin-top:10.010614pt;width:51.574pt;height:.1pt;mso-position-horizontal-relative:page;mso-position-vertical-relative:paragraph;z-index:-885" coordorigin="12070,200" coordsize="1031,2">
            <v:shape style="position:absolute;left:12070;top:200;width:1031;height:2" coordorigin="12070,200" coordsize="1031,0" path="m12070,200l13102,200e" filled="f" stroked="t" strokeweight="1pt" strokecolor="#231F20">
              <v:path arrowok="t"/>
            </v:shape>
          </v:group>
          <w10:wrap type="none"/>
        </w:pict>
      </w:r>
      <w:r>
        <w:rPr/>
        <w:pict>
          <v:group style="position:absolute;margin-left:192.599899pt;margin-top:12.131815pt;width:34.327pt;height:34.327pt;mso-position-horizontal-relative:page;mso-position-vertical-relative:paragraph;z-index:-881" coordorigin="3852,243" coordsize="687,687">
            <v:group style="position:absolute;left:3862;top:253;width:493;height:667" coordorigin="3862,253" coordsize="493,667">
              <v:shape style="position:absolute;left:3862;top:253;width:493;height:667" coordorigin="3862,253" coordsize="493,667" path="m4195,253l4115,262,4042,290,3979,333,3926,389,3888,456,3866,532,3862,586,3863,613,3879,691,3912,761,3960,821,4020,869,4090,902,4168,918,4195,919,4223,918,4301,902,4355,878,4195,878,4171,877,4103,863,4041,834,3989,792,3947,740,3918,678,3904,610,3903,586,3904,562,3918,494,3947,432,3989,379,4041,337,4103,309,4171,295,4195,294,4355,294,4348,290,4275,262,4223,254,4195,253e" filled="t" fillcolor="#07A09A" stroked="f">
                <v:path arrowok="t"/>
                <v:fill/>
              </v:shape>
            </v:group>
            <v:group style="position:absolute;left:4195;top:294;width:333;height:585" coordorigin="4195,294" coordsize="333,585">
              <v:shape style="position:absolute;left:4195;top:294;width:333;height:585" coordorigin="4195,294" coordsize="333,585" path="m4355,294l4195,294,4219,295,4243,297,4309,317,4368,350,4417,396,4455,452,4479,516,4488,586,4487,610,4473,678,4444,740,4402,792,4349,834,4288,863,4219,877,4195,878,4355,878,4412,839,4464,783,4502,715,4524,640,4529,586,4527,559,4512,481,4479,410,4431,350,4371,303,4355,294e" filled="t" fillcolor="#07A09A" stroked="f">
                <v:path arrowok="t"/>
                <v:fill/>
              </v:shape>
            </v:group>
            <v:group style="position:absolute;left:4198;top:602;width:2;height:181" coordorigin="4198,602" coordsize="2,181">
              <v:shape style="position:absolute;left:4198;top:602;width:2;height:181" coordorigin="4198,602" coordsize="0,181" path="m4198,602l4198,783e" filled="f" stroked="t" strokeweight=".828pt" strokecolor="#07A09A">
                <v:path arrowok="t"/>
              </v:shape>
            </v:group>
            <v:group style="position:absolute;left:4113;top:784;width:169;height:2" coordorigin="4113,784" coordsize="169,2">
              <v:shape style="position:absolute;left:4113;top:784;width:169;height:2" coordorigin="4113,784" coordsize="169,0" path="m4113,784l4282,784e" filled="f" stroked="t" strokeweight=".73pt" strokecolor="#07A09A">
                <v:path arrowok="t"/>
              </v:shape>
            </v:group>
            <v:group style="position:absolute;left:4047;top:408;width:299;height:213" coordorigin="4047,408" coordsize="299,213">
              <v:shape style="position:absolute;left:4047;top:408;width:299;height:213" coordorigin="4047,408" coordsize="299,213" path="m4061,408l4054,426,4049,446,4047,466,4048,490,4072,553,4117,599,4178,621,4204,620,4271,599,4319,557,4344,500,4346,479,4345,456,4342,436,4336,418,4061,408e" filled="t" fillcolor="#07A09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color w:val="231F20"/>
          <w:w w:val="92"/>
          <w:position w:val="-1"/>
        </w:rPr>
        <w:t>rosé</w:t>
      </w:r>
      <w:r>
        <w:rPr>
          <w:rFonts w:ascii="Times New Roman" w:hAnsi="Times New Roman" w:cs="Times New Roman" w:eastAsia="Times New Roman"/>
          <w:sz w:val="28"/>
          <w:szCs w:val="28"/>
          <w:color w:val="231F2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231F20"/>
          <w:spacing w:val="0"/>
          <w:w w:val="92"/>
          <w:position w:val="-1"/>
        </w:rPr>
        <w:t>rosé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6800" w:h="11920" w:orient="landscape"/>
          <w:pgMar w:top="1080" w:bottom="280" w:left="360" w:right="820"/>
        </w:sectPr>
      </w:pPr>
      <w:rPr/>
    </w:p>
    <w:p>
      <w:pPr>
        <w:spacing w:before="0" w:after="0" w:line="498" w:lineRule="exact"/>
        <w:ind w:left="2385" w:right="-112"/>
        <w:jc w:val="left"/>
        <w:tabs>
          <w:tab w:pos="428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pict>
          <v:group style="position:absolute;margin-left:617.295837pt;margin-top:5.577444pt;width:24.018133pt;height:49.218748pt;mso-position-horizontal-relative:page;mso-position-vertical-relative:paragraph;z-index:-893" coordorigin="12346,112" coordsize="480,984">
            <v:group style="position:absolute;left:12356;top:625;width:460;height:461" coordorigin="12356,625" coordsize="460,461">
              <v:shape style="position:absolute;left:12356;top:625;width:460;height:461" coordorigin="12356,625" coordsize="460,461" path="m12599,625l12527,634,12465,661,12415,702,12379,754,12359,816,12356,838,12357,863,12372,933,12403,992,12447,1038,12502,1070,12565,1085,12586,1086,12609,1085,12674,1068,12730,1035,12775,988,12804,929,12816,862,12815,838,12799,772,12767,714,12721,669,12664,638,12599,625e" filled="t" fillcolor="#231F20" stroked="f">
                <v:path arrowok="t"/>
                <v:fill/>
              </v:shape>
            </v:group>
            <v:group style="position:absolute;left:12356;top:122;width:460;height:461" coordorigin="12356,122" coordsize="460,461">
              <v:shape style="position:absolute;left:12356;top:122;width:460;height:461" coordorigin="12356,122" coordsize="460,461" path="m12599,122l12527,131,12465,157,12415,198,12379,251,12359,312,12356,334,12357,359,12372,429,12403,488,12447,534,12502,566,12565,581,12586,582,12609,581,12674,565,12730,531,12775,484,12804,426,12816,359,12815,335,12799,268,12767,211,12721,165,12664,135,12599,122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>borok</w:t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31F20"/>
          <w:spacing w:val="0"/>
          <w:w w:val="82"/>
          <w:position w:val="-2"/>
        </w:rPr>
        <w:t>wines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Kisfröccs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  <w:cols w:num="4" w:equalWidth="0">
            <w:col w:w="5209" w:space="5735"/>
            <w:col w:w="784" w:space="351"/>
            <w:col w:w="328" w:space="306"/>
            <w:col w:w="2907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</w:sectPr>
      </w:pPr>
      <w:rPr/>
    </w:p>
    <w:p>
      <w:pPr>
        <w:spacing w:before="36" w:after="0" w:line="250" w:lineRule="auto"/>
        <w:ind w:left="1843" w:right="-61" w:firstLine="-1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tinszki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fehér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2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Seréna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0" w:lineRule="auto"/>
        <w:ind w:left="1860" w:right="-61" w:firstLine="-1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tinszki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fehér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8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Eleven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30" w:right="-8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0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Rosé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4" w:lineRule="exact"/>
        <w:ind w:left="196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  <w:position w:val="-1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  <w:position w:val="-1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  <w:position w:val="-1"/>
        </w:rPr>
        <w:t>cabernet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8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79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  <w:position w:val="-1"/>
        </w:rPr>
        <w:t>vignon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198.268341pt;margin-top:30.399908pt;width:23.018133pt;height:23.037548pt;mso-position-horizontal-relative:page;mso-position-vertical-relative:paragraph;z-index:-897" coordorigin="3965,608" coordsize="460,461">
            <v:shape style="position:absolute;left:3965;top:608;width:460;height:461" coordorigin="3965,608" coordsize="460,461" path="m4208,608l4137,617,4075,644,4025,685,3988,737,3968,799,3965,821,3966,846,3981,915,4012,974,4056,1021,4111,1053,4174,1068,4195,1069,4218,1068,4283,1051,4340,1018,4384,970,4414,912,4426,845,4425,821,4409,754,4376,697,4330,652,4273,621,4208,608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198.268341pt;margin-top:-43.365208pt;width:23.018133pt;height:23.037548pt;mso-position-horizontal-relative:page;mso-position-vertical-relative:paragraph;z-index:-898" coordorigin="3965,-867" coordsize="460,461">
            <v:shape style="position:absolute;left:3965;top:-867;width:460;height:461" coordorigin="3965,-867" coordsize="460,461" path="m4208,-867l4137,-858,4075,-832,4025,-791,3988,-738,3968,-677,3965,-655,3966,-629,3981,-560,4012,-501,4056,-454,4111,-423,4174,-408,4195,-407,4218,-408,4283,-424,4340,-457,4384,-505,4414,-563,4426,-630,4425,-654,4409,-721,4376,-778,4330,-824,4273,-854,4208,-867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98.268341pt;margin-top:27.500895pt;width:23.018133pt;height:23.037548pt;mso-position-horizontal-relative:page;mso-position-vertical-relative:paragraph;z-index:-896" coordorigin="3965,550" coordsize="460,461">
            <v:shape style="position:absolute;left:3965;top:550;width:460;height:461" coordorigin="3965,550" coordsize="460,461" path="m4208,550l4137,559,4075,586,4025,627,3988,679,3968,741,3965,763,3966,788,3981,858,4012,917,4056,963,4111,995,4174,1010,4195,1011,4218,1010,4283,993,4340,960,4384,913,4414,854,4426,787,4425,763,4409,696,4376,639,4330,594,4273,563,4208,550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" w:right="-6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197.768341pt;margin-top:19.771889pt;width:24.018133pt;height:101.986148pt;mso-position-horizontal-relative:page;mso-position-vertical-relative:paragraph;z-index:-895" coordorigin="3955,395" coordsize="480,2040">
            <v:group style="position:absolute;left:3965;top:405;width:460;height:461" coordorigin="3965,405" coordsize="460,461">
              <v:shape style="position:absolute;left:3965;top:405;width:460;height:461" coordorigin="3965,405" coordsize="460,461" path="m4208,405l4137,415,4075,441,4025,482,3988,535,3968,596,3965,618,3966,643,3981,713,4012,772,4056,818,4111,850,4174,865,4195,866,4218,865,4283,849,4340,815,4384,768,4414,709,4426,643,4425,619,4409,552,4376,494,4330,449,4273,419,4208,405e" filled="t" fillcolor="#231F20" stroked="f">
                <v:path arrowok="t"/>
                <v:fill/>
              </v:shape>
            </v:group>
            <v:group style="position:absolute;left:3965;top:933;width:460;height:461" coordorigin="3965,933" coordsize="460,461">
              <v:shape style="position:absolute;left:3965;top:933;width:460;height:461" coordorigin="3965,933" coordsize="460,461" path="m4208,933l4137,943,4075,969,4025,1010,3988,1063,3968,1124,3965,1146,3966,1171,3981,1241,4012,1300,4056,1346,4111,1378,4174,1393,4195,1394,4218,1393,4283,1377,4340,1343,4384,1296,4414,1237,4426,1171,4425,1147,4409,1080,4376,1022,4330,977,4273,947,4208,933e" filled="t" fillcolor="#231F20" stroked="f">
                <v:path arrowok="t"/>
                <v:fill/>
              </v:shape>
            </v:group>
            <v:group style="position:absolute;left:3965;top:1964;width:460;height:461" coordorigin="3965,1964" coordsize="460,461">
              <v:shape style="position:absolute;left:3965;top:1964;width:460;height:461" coordorigin="3965,1964" coordsize="460,461" path="m4208,1964l4137,1974,4075,2000,4025,2041,3988,2094,3968,2155,3965,2177,3966,2202,3981,2272,4012,2331,4056,2377,4111,2409,4174,2424,4195,2425,4218,2424,4283,2408,4340,2374,4384,2327,4414,2268,4426,2202,4425,2178,4409,2111,4376,2053,4330,2008,4273,1978,4208,1964e" filled="t" fillcolor="#231F20" stroked="f">
                <v:path arrowok="t"/>
                <v:fill/>
              </v:shape>
            </v:group>
            <v:group style="position:absolute;left:3965;top:1449;width:460;height:461" coordorigin="3965,1449" coordsize="460,461">
              <v:shape style="position:absolute;left:3965;top:1449;width:460;height:461" coordorigin="3965,1449" coordsize="460,461" path="m4208,1449l4137,1458,4075,1485,4025,1525,3988,1578,3968,1640,3965,1662,3966,1687,3981,1756,4012,1815,4056,1862,4111,1894,4174,1909,4195,1910,4218,1908,4283,1892,4340,1859,4384,1811,4414,1753,4426,1686,4425,1662,4409,1595,4376,1538,4330,1493,4273,1462,4208,1449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250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6" w:after="0" w:line="250" w:lineRule="auto"/>
        <w:ind w:right="126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tinszki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6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white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2"/>
          <w:w w:val="8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Seréna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4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0" w:lineRule="auto"/>
        <w:ind w:right="14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2"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6"/>
          <w:w w:val="8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7"/>
        </w:rPr>
        <w:t>tinszk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2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5"/>
        </w:rPr>
        <w:t>whit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9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1"/>
        </w:rPr>
        <w:t>Eleve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86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0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Rosé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6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4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  <w:position w:val="-1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  <w:position w:val="-1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2"/>
          <w:position w:val="-1"/>
        </w:rPr>
        <w:t>cabernet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8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5"/>
          <w:w w:val="79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  <w:position w:val="-1"/>
        </w:rPr>
        <w:t>vignon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7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9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  <w:position w:val="-1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77" w:after="0" w:line="447" w:lineRule="auto"/>
        <w:ind w:left="-41" w:right="-20" w:firstLine="256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w w:val="71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yfröccs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Hosszzúlépés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Házmester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3"/>
        </w:rPr>
        <w:t>Viceházmester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Sport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3"/>
        </w:rPr>
        <w:t>fröccs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5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795837pt;margin-top:19.872702pt;width:23.018133pt;height:23.037548pt;mso-position-horizontal-relative:page;mso-position-vertical-relative:paragraph;z-index:-892" coordorigin="12356,397" coordsize="460,461">
            <v:shape style="position:absolute;left:12356;top:397;width:460;height:461" coordorigin="12356,397" coordsize="460,461" path="m12599,397l12527,407,12465,433,12415,474,12379,527,12359,588,12356,610,12357,635,12372,705,12403,764,12447,810,12502,842,12565,857,12586,858,12609,857,12674,841,12730,807,12775,760,12804,701,12816,635,12815,611,12799,544,12767,486,12721,441,12664,411,12599,397e" filled="t" fillcolor="#231F2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17.295837pt;margin-top:19.781895pt;width:24.018133pt;height:74.800548pt;mso-position-horizontal-relative:page;mso-position-vertical-relative:paragraph;z-index:-894" coordorigin="12346,396" coordsize="480,1496">
            <v:group style="position:absolute;left:12356;top:913;width:460;height:461" coordorigin="12356,913" coordsize="460,461">
              <v:shape style="position:absolute;left:12356;top:913;width:460;height:461" coordorigin="12356,913" coordsize="460,461" path="m12599,913l12527,923,12465,949,12415,990,12379,1042,12359,1104,12356,1126,12357,1151,12372,1221,12403,1280,12447,1326,12502,1358,12565,1373,12586,1374,12609,1373,12674,1357,12730,1323,12775,1276,12804,1217,12816,1151,12815,1127,12799,1060,12767,1002,12721,957,12664,927,12599,913e" filled="t" fillcolor="#231F20" stroked="f">
                <v:path arrowok="t"/>
                <v:fill/>
              </v:shape>
            </v:group>
            <v:group style="position:absolute;left:12356;top:1421;width:460;height:461" coordorigin="12356,1421" coordsize="460,461">
              <v:shape style="position:absolute;left:12356;top:1421;width:460;height:461" coordorigin="12356,1421" coordsize="460,461" path="m12599,1421l12527,1430,12465,1457,12415,1498,12379,1550,12359,1612,12356,1634,12357,1659,12372,1728,12403,1787,12447,1834,12502,1866,12565,1881,12586,1882,12609,1881,12674,1864,12730,1831,12775,1783,12804,1725,12816,1658,12815,1634,12799,1567,12767,1510,12721,1465,12664,1434,12599,1421e" filled="t" fillcolor="#231F20" stroked="f">
                <v:path arrowok="t"/>
                <v:fill/>
              </v:shape>
            </v:group>
            <v:group style="position:absolute;left:12356;top:406;width:460;height:461" coordorigin="12356,406" coordsize="460,461">
              <v:shape style="position:absolute;left:12356;top:406;width:460;height:461" coordorigin="12356,406" coordsize="460,461" path="m12599,406l12527,415,12465,441,12415,482,12379,535,12359,596,12356,618,12357,644,12372,713,12403,772,12447,819,12502,850,12565,865,12586,866,12609,865,12674,849,12730,816,12775,768,12804,710,12816,643,12815,619,12799,552,12767,495,12721,449,12664,419,12599,406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350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850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" w:right="-6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650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6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7" w:after="0" w:line="447" w:lineRule="auto"/>
        <w:ind w:right="17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77"/>
        </w:rPr>
        <w:t>big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9"/>
          <w:w w:val="7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5"/>
        </w:rPr>
        <w:t>housekeeper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housekeeper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Sport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spritzer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  <w:cols w:num="6" w:equalWidth="0">
            <w:col w:w="3357" w:space="332"/>
            <w:col w:w="328" w:space="297"/>
            <w:col w:w="3161" w:space="3063"/>
            <w:col w:w="1191" w:space="352"/>
            <w:col w:w="326" w:space="307"/>
            <w:col w:w="2906"/>
          </w:cols>
        </w:sectPr>
      </w:pPr>
      <w:rPr/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6800" w:h="11920" w:orient="landscape"/>
          <w:pgMar w:top="1080" w:bottom="280" w:left="360" w:right="820"/>
        </w:sectPr>
      </w:pPr>
      <w:rPr/>
    </w:p>
    <w:p>
      <w:pPr>
        <w:spacing w:before="36" w:after="0" w:line="447" w:lineRule="auto"/>
        <w:ind w:left="2219" w:right="-20" w:firstLine="-182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3.4981pt;margin-top:18.183601pt;width:9.674200pt;height:548.2347pt;mso-position-horizontal-relative:page;mso-position-vertical-relative:page;z-index:-909" coordorigin="470,364" coordsize="193,10965">
            <v:group style="position:absolute;left:478;top:369;width:180;height:186" coordorigin="478,369" coordsize="180,186">
              <v:shape style="position:absolute;left:478;top:369;width:180;height:186" coordorigin="478,369" coordsize="180,186" path="m658,369l593,392,544,426,503,479,484,526,478,554e" filled="f" stroked="t" strokeweight=".5pt" strokecolor="#231F20">
                <v:path arrowok="t"/>
                <v:stroke dashstyle="dash"/>
              </v:shape>
            </v:group>
            <v:group style="position:absolute;left:475;top:661;width:2;height:10603" coordorigin="475,661" coordsize="2,10603">
              <v:shape style="position:absolute;left:475;top:661;width:2;height:10603" coordorigin="475,661" coordsize="0,10603" path="m475,661l475,11264e" filled="f" stroked="t" strokeweight=".5pt" strokecolor="#231F20">
                <v:path arrowok="t"/>
                <v:stroke dashstyle="dash"/>
              </v:shape>
            </v:group>
            <v:group style="position:absolute;left:475;top:582;width:2;height:39" coordorigin="475,582" coordsize="2,39">
              <v:shape style="position:absolute;left:475;top:582;width:2;height:39" coordorigin="475,582" coordsize="1,39" path="m475,582l475,588,475,595,475,601,475,621e" filled="f" stroked="t" strokeweight=".5pt" strokecolor="#231F20">
                <v:path arrowok="t"/>
              </v:shape>
            </v:group>
            <v:group style="position:absolute;left:475;top:11284;width:2;height:39" coordorigin="475,11284" coordsize="2,39">
              <v:shape style="position:absolute;left:475;top:11284;width:2;height:39" coordorigin="475,11284" coordsize="1,39" path="m475,11284l475,11304,475,11312,476,11323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355286pt;margin-top:28.858301pt;width:9.674200pt;height:548.2345pt;mso-position-horizontal-relative:page;mso-position-vertical-relative:page;z-index:-907" coordorigin="7727,577" coordsize="193,10965">
            <v:group style="position:absolute;left:7732;top:11351;width:180;height:186" coordorigin="7732,11351" coordsize="180,186">
              <v:shape style="position:absolute;left:7732;top:11351;width:180;height:186" coordorigin="7732,11351" coordsize="180,186" path="m7732,11537l7797,11514,7847,11480,7888,11427,7906,11379,7912,11351e" filled="f" stroked="t" strokeweight=".5pt" strokecolor="#231F20">
                <v:path arrowok="t"/>
                <v:stroke dashstyle="dash"/>
              </v:shape>
            </v:group>
            <v:group style="position:absolute;left:7916;top:641;width:2;height:10603" coordorigin="7916,641" coordsize="2,10603">
              <v:shape style="position:absolute;left:7916;top:641;width:2;height:10603" coordorigin="7916,641" coordsize="0,10603" path="m7916,11244l7916,641e" filled="f" stroked="t" strokeweight=".5pt" strokecolor="#231F20">
                <v:path arrowok="t"/>
                <v:stroke dashstyle="dash"/>
              </v:shape>
            </v:group>
            <v:group style="position:absolute;left:7915;top:11284;width:2;height:39" coordorigin="7915,11284" coordsize="2,39">
              <v:shape style="position:absolute;left:7915;top:11284;width:2;height:39" coordorigin="7915,11284" coordsize="1,39" path="m7915,11323l7915,11317,7916,11311,7916,11304,7916,11284e" filled="f" stroked="t" strokeweight=".5pt" strokecolor="#231F20">
                <v:path arrowok="t"/>
              </v:shape>
            </v:group>
            <v:group style="position:absolute;left:7914;top:582;width:2;height:39" coordorigin="7914,582" coordsize="2,39">
              <v:shape style="position:absolute;left:7914;top:582;width:2;height:39" coordorigin="7914,582" coordsize="1,39" path="m7916,621l7916,601,7916,594,7914,58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3.025604pt;margin-top:18.183601pt;width:9.674200pt;height:548.2347pt;mso-position-horizontal-relative:page;mso-position-vertical-relative:page;z-index:-905" coordorigin="8861,364" coordsize="193,10965">
            <v:group style="position:absolute;left:8869;top:369;width:180;height:186" coordorigin="8869,369" coordsize="180,186">
              <v:shape style="position:absolute;left:8869;top:369;width:180;height:186" coordorigin="8869,369" coordsize="180,186" path="m9049,369l8984,392,8934,426,8893,479,8875,526,8869,554e" filled="f" stroked="t" strokeweight=".5pt" strokecolor="#231F20">
                <v:path arrowok="t"/>
                <v:stroke dashstyle="dash"/>
              </v:shape>
            </v:group>
            <v:group style="position:absolute;left:8866;top:661;width:2;height:10603" coordorigin="8866,661" coordsize="2,10603">
              <v:shape style="position:absolute;left:8866;top:661;width:2;height:10603" coordorigin="8866,661" coordsize="0,10603" path="m8866,661l8866,11264e" filled="f" stroked="t" strokeweight=".5pt" strokecolor="#231F20">
                <v:path arrowok="t"/>
                <v:stroke dashstyle="dash"/>
              </v:shape>
            </v:group>
            <v:group style="position:absolute;left:8866;top:582;width:2;height:39" coordorigin="8866,582" coordsize="2,39">
              <v:shape style="position:absolute;left:8866;top:582;width:2;height:39" coordorigin="8866,582" coordsize="1,39" path="m8866,582l8866,588,8866,595,8866,601,8866,621e" filled="f" stroked="t" strokeweight=".5pt" strokecolor="#231F20">
                <v:path arrowok="t"/>
              </v:shape>
            </v:group>
            <v:group style="position:absolute;left:8866;top:11284;width:2;height:39" coordorigin="8866,11284" coordsize="2,39">
              <v:shape style="position:absolute;left:8866;top:11284;width:2;height:39" coordorigin="8866,11284" coordsize="1,39" path="m8866,11284l8866,11304,8866,11312,8867,11323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05.882813pt;margin-top:28.858301pt;width:9.674200pt;height:548.2345pt;mso-position-horizontal-relative:page;mso-position-vertical-relative:page;z-index:-903" coordorigin="16118,577" coordsize="193,10965">
            <v:group style="position:absolute;left:16123;top:11351;width:180;height:186" coordorigin="16123,11351" coordsize="180,186">
              <v:shape style="position:absolute;left:16123;top:11351;width:180;height:186" coordorigin="16123,11351" coordsize="180,186" path="m16123,11537l16188,11514,16237,11480,16278,11427,16297,11379,16303,11351e" filled="f" stroked="t" strokeweight=".5pt" strokecolor="#231F20">
                <v:path arrowok="t"/>
                <v:stroke dashstyle="dash"/>
              </v:shape>
            </v:group>
            <v:group style="position:absolute;left:16306;top:641;width:2;height:10603" coordorigin="16306,641" coordsize="2,10603">
              <v:shape style="position:absolute;left:16306;top:641;width:2;height:10603" coordorigin="16306,641" coordsize="0,10603" path="m16306,11244l16306,641e" filled="f" stroked="t" strokeweight=".5pt" strokecolor="#231F20">
                <v:path arrowok="t"/>
                <v:stroke dashstyle="dash"/>
              </v:shape>
            </v:group>
            <v:group style="position:absolute;left:16306;top:11284;width:2;height:39" coordorigin="16306,11284" coordsize="2,39">
              <v:shape style="position:absolute;left:16306;top:11284;width:2;height:39" coordorigin="16306,11284" coordsize="1,39" path="m16306,11323l16306,11317,16306,11311,16306,11304,16306,11284e" filled="f" stroked="t" strokeweight=".5pt" strokecolor="#231F20">
                <v:path arrowok="t"/>
              </v:shape>
            </v:group>
            <v:group style="position:absolute;left:16305;top:582;width:2;height:39" coordorigin="16305,582" coordsize="2,39">
              <v:shape style="position:absolute;left:16305;top:582;width:2;height:39" coordorigin="16305,582" coordsize="1,39" path="m16306,621l16306,601,16306,594,16305,58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4.076691pt;margin-top:17.807301pt;width:361.10430pt;height:9.6746pt;mso-position-horizontal-relative:page;mso-position-vertical-relative:page;z-index:-902" coordorigin="9082,356" coordsize="7222,193">
            <v:group style="position:absolute;left:16113;top:364;width:186;height:180" coordorigin="16113,364" coordsize="186,180">
              <v:shape style="position:absolute;left:16113;top:364;width:186;height:180" coordorigin="16113,364" coordsize="186,180" path="m16299,545l16275,480,16241,430,16189,389,16141,370,16113,364e" filled="f" stroked="t" strokeweight=".5pt" strokecolor="#231F20">
                <v:path arrowok="t"/>
                <v:stroke dashstyle="dash"/>
              </v:shape>
            </v:group>
            <v:group style="position:absolute;left:9146;top:361;width:6861;height:2" coordorigin="9146,361" coordsize="6861,2">
              <v:shape style="position:absolute;left:9146;top:361;width:6861;height:2" coordorigin="9146,361" coordsize="6861,0" path="m16006,361l9146,361e" filled="f" stroked="t" strokeweight=".5pt" strokecolor="#231F20">
                <v:path arrowok="t"/>
                <v:stroke dashstyle="dash"/>
              </v:shape>
            </v:group>
            <v:group style="position:absolute;left:16046;top:361;width:39;height:2" coordorigin="16046,361" coordsize="39,2">
              <v:shape style="position:absolute;left:16046;top:361;width:39;height:2" coordorigin="16046,361" coordsize="39,1" path="m16085,362l16079,361,16073,361,16066,361,16046,361e" filled="f" stroked="t" strokeweight=".5pt" strokecolor="#231F20">
                <v:path arrowok="t"/>
              </v:shape>
            </v:group>
            <v:group style="position:absolute;left:9087;top:361;width:39;height:2" coordorigin="9087,361" coordsize="39,2">
              <v:shape style="position:absolute;left:9087;top:361;width:39;height:2" coordorigin="9087,361" coordsize="39,1" path="m9126,361l9106,361,9098,361,9087,362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Cabarnet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franc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Merlot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97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5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4"/>
          <w:w w:val="7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7"/>
        </w:rPr>
        <w:t>óbor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9" w:after="0" w:line="240" w:lineRule="auto"/>
        <w:ind w:left="6" w:right="-61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550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400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" w:right="-6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FFFF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6" w:after="0" w:line="447" w:lineRule="auto"/>
        <w:ind w:right="-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1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Villányi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Cabarnet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franc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2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0.1l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6"/>
        </w:rPr>
        <w:t>bodor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22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merlot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house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81"/>
        </w:rPr>
        <w:t>wine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-35" w:right="62"/>
        <w:jc w:val="center"/>
        <w:tabs>
          <w:tab w:pos="1000" w:val="left"/>
          <w:tab w:pos="2100" w:val="left"/>
          <w:tab w:pos="3260" w:val="left"/>
          <w:tab w:pos="4320" w:val="left"/>
          <w:tab w:pos="5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77.844971pt;margin-top:25.849136pt;width:37.834pt;height:57.664pt;mso-position-horizontal-relative:page;mso-position-vertical-relative:paragraph;z-index:-891" coordorigin="11557,517" coordsize="757,1153">
            <v:group style="position:absolute;left:11567;top:527;width:737;height:1133" coordorigin="11567,527" coordsize="737,1133">
              <v:shape style="position:absolute;left:11567;top:527;width:737;height:1133" coordorigin="11567,527" coordsize="737,1133" path="m12291,527l11580,527,11575,529,11569,536,11567,541,11589,902,11590,904,11590,905,11623,1016,11658,1651,11665,1658,12212,1660,12221,1660,12229,1653,12230,1625,12196,1625,11691,1623,11658,1010,11657,1009,11624,898,11603,562,12303,562,12304,540,12302,536,12295,529,12291,527e" filled="t" fillcolor="#231F20" stroked="f">
                <v:path arrowok="t"/>
                <v:fill/>
              </v:shape>
              <v:shape style="position:absolute;left:11567;top:527;width:737;height:1133" coordorigin="11567,527" coordsize="737,1133" path="m12303,562l12268,562,12251,898,12224,1012,12224,1014,12196,1625,12230,1625,12259,1018,12285,904,12285,902,12303,562e" filled="t" fillcolor="#231F20" stroked="f">
                <v:path arrowok="t"/>
                <v:fill/>
              </v:shape>
            </v:group>
            <v:group style="position:absolute;left:11596;top:655;width:686;height:2" coordorigin="11596,655" coordsize="686,2">
              <v:shape style="position:absolute;left:11596;top:655;width:686;height:2" coordorigin="11596,655" coordsize="686,0" path="m11596,655l12282,655e" filled="f" stroked="t" strokeweight=".68pt" strokecolor="#231F20">
                <v:path arrowok="t"/>
              </v:shape>
            </v:group>
            <v:group style="position:absolute;left:11657;top:1270;width:569;height:370" coordorigin="11657,1270" coordsize="569,370">
              <v:shape style="position:absolute;left:11657;top:1270;width:569;height:370" coordorigin="11657,1270" coordsize="569,370" path="m12226,1270l11657,1270,11676,1640,12216,1631,12226,1270e" filled="t" fillcolor="#231F20" stroked="f">
                <v:path arrowok="t"/>
                <v:fill/>
              </v:shape>
            </v:group>
            <v:group style="position:absolute;left:11819;top:1353;width:246;height:246" coordorigin="11819,1353" coordsize="246,246">
              <v:shape style="position:absolute;left:11819;top:1353;width:246;height:246" coordorigin="11819,1353" coordsize="246,246" path="m11942,1353l11880,1371,11836,1417,11819,1485,11823,1506,11853,1559,11909,1593,11959,1599,11981,1594,12035,1558,12064,1500,12066,1477,12065,1460,12039,1400,11987,1362,11942,1353e" filled="t" fillcolor="#FFFFFF" stroked="f">
                <v:path arrowok="t"/>
                <v:fill/>
              </v:shape>
            </v:group>
            <v:group style="position:absolute;left:11915;top:1402;width:41;height:148" coordorigin="11915,1402" coordsize="41,148">
              <v:shape style="position:absolute;left:11915;top:1402;width:41;height:148" coordorigin="11915,1402" coordsize="41,148" path="m11957,1402l11941,1402,11937,1412,11933,1421,11915,1421,11915,1437,11933,1437,11933,1550,11957,1550,11957,1402e" filled="t" fillcolor="#231F20" stroked="f">
                <v:path arrowok="t"/>
                <v:fill/>
              </v:shape>
            </v:group>
            <v:group style="position:absolute;left:11823;top:849;width:246;height:246" coordorigin="11823,849" coordsize="246,246">
              <v:shape style="position:absolute;left:11823;top:849;width:246;height:246" coordorigin="11823,849" coordsize="246,246" path="m11946,849l11884,866,11840,912,11823,980,11826,1001,11856,1054,11913,1088,11963,1094,11985,1089,12039,1053,12068,995,12070,972,12069,955,12043,895,11990,857,11946,849e" filled="t" fillcolor="#231F20" stroked="f">
                <v:path arrowok="t"/>
                <v:fill/>
              </v:shape>
            </v:group>
            <v:group style="position:absolute;left:11916;top:897;width:69;height:148" coordorigin="11916,897" coordsize="69,148">
              <v:shape style="position:absolute;left:11916;top:897;width:69;height:148" coordorigin="11916,897" coordsize="69,148" path="m11982,917l11958,917,11963,920,11962,939,11956,959,11945,974,11932,989,11921,1006,11916,1027,11916,1045,11984,1045,11984,1024,11940,1018,11946,1005,11970,975,11981,956,11986,931,11982,917e" filled="t" fillcolor="#FFFFFF" stroked="f">
                <v:path arrowok="t"/>
                <v:fill/>
              </v:shape>
              <v:shape style="position:absolute;left:11916;top:897;width:69;height:148" coordorigin="11916,897" coordsize="69,148" path="m11938,897l11922,910,11916,933,11916,947,11938,947,11938,921,11943,917,11982,917,11981,912,11966,900,11938,897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522.204590pt;margin-top:25.849136pt;width:37.835pt;height:57.664pt;mso-position-horizontal-relative:page;mso-position-vertical-relative:paragraph;z-index:-890" coordorigin="10444,517" coordsize="757,1153">
            <v:group style="position:absolute;left:10514;top:966;width:627;height:677" coordorigin="10514,966" coordsize="627,677">
              <v:shape style="position:absolute;left:10514;top:966;width:627;height:677" coordorigin="10514,966" coordsize="627,677" path="m11140,966l10514,968,10522,1047,10529,1166,10562,1641,11099,1643,11103,1568,11113,1407,11130,1140,11130,1056,11140,966e" filled="t" fillcolor="#231F20" stroked="f">
                <v:path arrowok="t"/>
                <v:fill/>
              </v:shape>
            </v:group>
            <v:group style="position:absolute;left:10507;top:960;width:639;height:689" coordorigin="10507,960" coordsize="639,689">
              <v:shape style="position:absolute;left:10507;top:960;width:639;height:689" coordorigin="10507,960" coordsize="639,689" path="m11147,960l10507,962,10516,1047,10523,1167,10556,1646,11105,1649,11105,1637,11094,1637,10567,1635,10535,1166,10528,1046,10520,973,11146,971,11147,960e" filled="t" fillcolor="#231F20" stroked="f">
                <v:path arrowok="t"/>
                <v:fill/>
              </v:shape>
              <v:shape style="position:absolute;left:10507;top:960;width:639;height:689" coordorigin="10507,960" coordsize="639,689" path="m11146,971l11134,971,11124,1056,11124,1140,11107,1407,11098,1568,11094,1637,11105,1637,11119,1407,11136,1140,11136,1056,11146,971e" filled="t" fillcolor="#231F20" stroked="f">
                <v:path arrowok="t"/>
                <v:fill/>
              </v:shape>
            </v:group>
            <v:group style="position:absolute;left:10454;top:527;width:737;height:1133" coordorigin="10454,527" coordsize="737,1133">
              <v:shape style="position:absolute;left:10454;top:527;width:737;height:1133" coordorigin="10454,527" coordsize="737,1133" path="m11178,527l10467,527,10462,529,10456,536,10454,541,10477,902,10477,904,10477,905,10510,1016,10545,1651,10552,1658,11099,1660,11109,1660,11116,1653,11118,1625,11083,1625,10578,1623,10545,1010,10545,1009,10511,898,10490,562,11190,562,11191,540,11189,536,11183,529,11178,527e" filled="t" fillcolor="#231F20" stroked="f">
                <v:path arrowok="t"/>
                <v:fill/>
              </v:shape>
              <v:shape style="position:absolute;left:10454;top:527;width:737;height:1133" coordorigin="10454,527" coordsize="737,1133" path="m11190,562l11155,562,11138,898,11111,1012,11111,1014,11083,1625,11118,1625,11146,1018,11172,904,11173,902,11190,562e" filled="t" fillcolor="#231F20" stroked="f">
                <v:path arrowok="t"/>
                <v:fill/>
              </v:shape>
            </v:group>
            <v:group style="position:absolute;left:10481;top:655;width:686;height:2" coordorigin="10481,655" coordsize="686,2">
              <v:shape style="position:absolute;left:10481;top:655;width:686;height:2" coordorigin="10481,655" coordsize="686,0" path="m10481,655l11167,655e" filled="f" stroked="t" strokeweight=".68pt" strokecolor="#231F20">
                <v:path arrowok="t"/>
              </v:shape>
            </v:group>
            <v:group style="position:absolute;left:10522;top:1014;width:613;height:14" coordorigin="10522,1014" coordsize="613,14">
              <v:shape style="position:absolute;left:10522;top:1014;width:613;height:14" coordorigin="10522,1014" coordsize="613,14" path="m11135,1014l11135,1014e" filled="f" stroked="t" strokeweight=".1pt" strokecolor="#231F20">
                <v:path arrowok="t"/>
              </v:shape>
            </v:group>
            <v:group style="position:absolute;left:10710;top:693;width:246;height:246" coordorigin="10710,693" coordsize="246,246">
              <v:shape style="position:absolute;left:10710;top:693;width:246;height:246" coordorigin="10710,693" coordsize="246,246" path="m10833,693l10771,710,10727,757,10710,824,10713,845,10743,899,10800,932,10850,939,10872,934,10926,898,10954,839,10957,817,10955,800,10930,740,10877,701,10833,693e" filled="t" fillcolor="#231F20" stroked="f">
                <v:path arrowok="t"/>
                <v:fill/>
              </v:shape>
            </v:group>
            <v:group style="position:absolute;left:10806;top:742;width:41;height:148" coordorigin="10806,742" coordsize="41,148">
              <v:shape style="position:absolute;left:10806;top:742;width:41;height:148" coordorigin="10806,742" coordsize="41,148" path="m10847,742l10832,742,10828,752,10824,761,10806,761,10806,777,10824,777,10824,890,10847,890,10847,742e" filled="t" fillcolor="#FFFFFF" stroked="f">
                <v:path arrowok="t"/>
                <v:fill/>
              </v:shape>
            </v:group>
            <v:group style="position:absolute;left:10712;top:1156;width:246;height:246" coordorigin="10712,1156" coordsize="246,246">
              <v:shape style="position:absolute;left:10712;top:1156;width:246;height:246" coordorigin="10712,1156" coordsize="246,246" path="m10835,1156l10773,1173,10729,1219,10712,1287,10716,1308,10746,1362,10802,1395,10852,1401,10874,1396,10928,1361,10957,1302,10959,1279,10958,1262,10932,1202,10880,1164,10835,1156e" filled="t" fillcolor="#FFFFFF" stroked="f">
                <v:path arrowok="t"/>
                <v:fill/>
              </v:shape>
            </v:group>
            <v:group style="position:absolute;left:10801;top:1205;width:69;height:148" coordorigin="10801,1205" coordsize="69,148">
              <v:shape style="position:absolute;left:10801;top:1205;width:69;height:148" coordorigin="10801,1205" coordsize="69,148" path="m10866,1224l10842,1224,10847,1228,10847,1246,10840,1266,10829,1282,10816,1296,10805,1313,10801,1334,10801,1353,10868,1353,10868,1331,10824,1326,10830,1312,10855,1283,10865,1263,10870,1238,10866,1224e" filled="t" fillcolor="#231F20" stroked="f">
                <v:path arrowok="t"/>
                <v:fill/>
              </v:shape>
              <v:shape style="position:absolute;left:10801;top:1205;width:69;height:148" coordorigin="10801,1205" coordsize="69,148" path="m10822,1205l10806,1217,10801,1240,10801,1255,10823,1255,10823,1228,10827,1224,10866,1224,10865,1219,10850,1208,10822,1205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29.902710pt;margin-top:15.387136pt;width:44.515pt;height:68.126pt;mso-position-horizontal-relative:page;mso-position-vertical-relative:paragraph;z-index:-889" coordorigin="12598,308" coordsize="890,1363">
            <v:group style="position:absolute;left:12685;top:904;width:724;height:739" coordorigin="12685,904" coordsize="724,739">
              <v:shape style="position:absolute;left:12685;top:904;width:724;height:739" coordorigin="12685,904" coordsize="724,739" path="m13408,904l12685,904,12694,1052,12733,1640,13373,1643,13378,1550,13389,1350,13410,1020,13410,916,13408,904e" filled="t" fillcolor="#231F20" stroked="f">
                <v:path arrowok="t"/>
                <v:fill/>
              </v:shape>
            </v:group>
            <v:group style="position:absolute;left:12679;top:899;width:736;height:750" coordorigin="12679,899" coordsize="736,750">
              <v:shape style="position:absolute;left:12679;top:899;width:736;height:750" coordorigin="12679,899" coordsize="736,750" path="m13412,899l12679,899,12688,1052,12727,1646,13378,1649,13379,1637,13367,1637,12738,1634,12700,1052,12692,910,13414,910,13412,899e" filled="t" fillcolor="#231F20" stroked="f">
                <v:path arrowok="t"/>
                <v:fill/>
              </v:shape>
              <v:shape style="position:absolute;left:12679;top:899;width:736;height:750" coordorigin="12679,899" coordsize="736,750" path="m13414,910l13403,910,13404,915,13404,1020,13383,1351,13372,1550,13367,1637,13379,1637,13395,1350,13415,1020,13415,915,13414,910e" filled="t" fillcolor="#231F20" stroked="f">
                <v:path arrowok="t"/>
                <v:fill/>
              </v:shape>
            </v:group>
            <v:group style="position:absolute;left:12608;top:318;width:870;height:1343" coordorigin="12608,318" coordsize="870,1343">
              <v:shape style="position:absolute;left:12608;top:318;width:870;height:1343" coordorigin="12608,318" coordsize="870,1343" path="m13466,318l12621,318,12616,320,12610,327,12608,331,12635,763,12635,764,12675,896,12716,1650,12723,1657,13373,1660,13382,1660,13390,1653,13391,1625,13356,1625,12749,1623,12709,890,12709,889,12669,757,12644,353,13477,353,13478,331,13477,327,13470,320,13466,318e" filled="t" fillcolor="#231F20" stroked="f">
                <v:path arrowok="t"/>
                <v:fill/>
              </v:shape>
              <v:shape style="position:absolute;left:12608;top:318;width:870;height:1343" coordorigin="12608,318" coordsize="870,1343" path="m13477,353l13442,353,13422,757,13390,893,13390,895,13356,1625,13391,1625,13425,898,13457,762,13457,760,13477,353e" filled="t" fillcolor="#231F20" stroked="f">
                <v:path arrowok="t"/>
                <v:fill/>
              </v:shape>
            </v:group>
            <v:group style="position:absolute;left:12637;top:467;width:817;height:2" coordorigin="12637,467" coordsize="817,2">
              <v:shape style="position:absolute;left:12637;top:467;width:817;height:2" coordorigin="12637,467" coordsize="817,0" path="m12637,467l13454,467e" filled="f" stroked="t" strokeweight=".679pt" strokecolor="#231F20">
                <v:path arrowok="t"/>
              </v:shape>
            </v:group>
            <v:group style="position:absolute;left:12918;top:565;width:246;height:246" coordorigin="12918,565" coordsize="246,246">
              <v:shape style="position:absolute;left:12918;top:565;width:246;height:246" coordorigin="12918,565" coordsize="246,246" path="m13041,565l12979,582,12935,629,12918,696,12922,717,12952,771,13008,804,13058,811,13080,806,13134,770,13163,711,13165,688,13164,672,13138,611,13086,573,13041,565e" filled="t" fillcolor="#231F20" stroked="f">
                <v:path arrowok="t"/>
                <v:fill/>
              </v:shape>
            </v:group>
            <v:group style="position:absolute;left:13012;top:614;width:69;height:148" coordorigin="13012,614" coordsize="69,148">
              <v:shape style="position:absolute;left:13012;top:614;width:69;height:148" coordorigin="13012,614" coordsize="69,148" path="m13077,633l13053,633,13058,637,13057,655,13051,675,13040,691,13027,706,13016,722,13012,744,13012,762,13079,762,13079,741,13035,735,13041,721,13066,692,13076,672,13081,647,13077,633e" filled="t" fillcolor="#FFFFFF" stroked="f">
                <v:path arrowok="t"/>
                <v:fill/>
              </v:shape>
              <v:shape style="position:absolute;left:13012;top:614;width:69;height:148" coordorigin="13012,614" coordsize="69,148" path="m13033,614l13017,626,13012,649,13012,664,13034,664,13034,637,13038,633,13077,633,13076,628,13061,617,13033,614e" filled="t" fillcolor="#FFFFFF" stroked="f">
                <v:path arrowok="t"/>
                <v:fill/>
              </v:shape>
            </v:group>
            <v:group style="position:absolute;left:12934;top:1142;width:246;height:246" coordorigin="12934,1142" coordsize="246,246">
              <v:shape style="position:absolute;left:12934;top:1142;width:246;height:246" coordorigin="12934,1142" coordsize="246,246" path="m13057,1142l12995,1159,12951,1205,12934,1273,12937,1294,12967,1348,13024,1381,13074,1387,13096,1382,13150,1347,13179,1288,13181,1265,13180,1248,13154,1188,13101,1150,13057,1142e" filled="t" fillcolor="#FFFFFF" stroked="f">
                <v:path arrowok="t"/>
                <v:fill/>
              </v:shape>
            </v:group>
            <v:group style="position:absolute;left:13021;top:1191;width:69;height:148" coordorigin="13021,1191" coordsize="69,148">
              <v:shape style="position:absolute;left:13021;top:1191;width:69;height:148" coordorigin="13021,1191" coordsize="69,148" path="m13043,1291l13021,1291,13021,1305,13026,1324,13041,1335,13069,1338,13085,1326,13087,1319,13048,1319,13043,1315,13043,1291e" filled="t" fillcolor="#231F20" stroked="f">
                <v:path arrowok="t"/>
                <v:fill/>
              </v:shape>
              <v:shape style="position:absolute;left:13021;top:1191;width:69;height:148" coordorigin="13021,1191" coordsize="69,148" path="m13087,1210l13063,1210,13067,1214,13067,1247,13062,1251,13044,1251,13044,1272,13063,1272,13067,1277,13067,1315,13063,1319,13087,1319,13091,1303,13091,1276,13086,1265,13074,1260,13085,1256,13091,1246,13091,1224,13087,1210e" filled="t" fillcolor="#231F20" stroked="f">
                <v:path arrowok="t"/>
                <v:fill/>
              </v:shape>
              <v:shape style="position:absolute;left:13021;top:1191;width:69;height:148" coordorigin="13021,1191" coordsize="69,148" path="m13043,1191l13027,1203,13021,1226,13021,1234,13043,1234,13043,1214,13048,1210,13087,1210,13086,1205,13071,1194,13043,1191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89.430298pt;margin-top:15.387136pt;width:44.515pt;height:68.126pt;mso-position-horizontal-relative:page;mso-position-vertical-relative:paragraph;z-index:-888" coordorigin="13789,308" coordsize="890,1363">
            <v:group style="position:absolute;left:13799;top:318;width:870;height:1343" coordorigin="13799,318" coordsize="870,1343">
              <v:shape style="position:absolute;left:13799;top:318;width:870;height:1343" coordorigin="13799,318" coordsize="870,1343" path="m14656,318l13811,318,13807,320,13800,327,13799,331,13826,763,13826,764,13866,896,13906,1650,13914,1657,14563,1660,14573,1660,14580,1653,14582,1625,14547,1625,13940,1623,13900,890,13900,889,13860,757,13835,353,14668,353,14669,331,14667,327,14661,320,14656,318e" filled="t" fillcolor="#231F20" stroked="f">
                <v:path arrowok="t"/>
                <v:fill/>
              </v:shape>
              <v:shape style="position:absolute;left:13799;top:318;width:870;height:1343" coordorigin="13799,318" coordsize="870,1343" path="m14668,353l14633,353,14613,757,14581,893,14581,895,14547,1625,14582,1625,14615,898,14647,762,14647,760,14668,353e" filled="t" fillcolor="#231F20" stroked="f">
                <v:path arrowok="t"/>
                <v:fill/>
              </v:shape>
            </v:group>
            <v:group style="position:absolute;left:13830;top:467;width:817;height:2" coordorigin="13830,467" coordsize="817,2">
              <v:shape style="position:absolute;left:13830;top:467;width:817;height:2" coordorigin="13830,467" coordsize="817,0" path="m13830,467l14646,467e" filled="f" stroked="t" strokeweight=".679pt" strokecolor="#231F20">
                <v:path arrowok="t"/>
              </v:shape>
            </v:group>
            <v:group style="position:absolute;left:14109;top:662;width:246;height:246" coordorigin="14109,662" coordsize="246,246">
              <v:shape style="position:absolute;left:14109;top:662;width:246;height:246" coordorigin="14109,662" coordsize="246,246" path="m14232,662l14170,679,14126,725,14109,793,14112,814,14142,867,14199,901,14249,907,14271,902,14325,867,14353,808,14355,785,14354,768,14328,708,14276,670,14232,662e" filled="t" fillcolor="#231F20" stroked="f">
                <v:path arrowok="t"/>
                <v:fill/>
              </v:shape>
            </v:group>
            <v:group style="position:absolute;left:14195;top:711;width:69;height:148" coordorigin="14195,711" coordsize="69,148">
              <v:shape style="position:absolute;left:14195;top:711;width:69;height:148" coordorigin="14195,711" coordsize="69,148" path="m14217,811l14195,811,14195,825,14200,844,14215,855,14243,858,14259,846,14261,839,14222,839,14217,835,14217,811e" filled="t" fillcolor="#FFFFFF" stroked="f">
                <v:path arrowok="t"/>
                <v:fill/>
              </v:shape>
              <v:shape style="position:absolute;left:14195;top:711;width:69;height:148" coordorigin="14195,711" coordsize="69,148" path="m14261,730l14237,730,14241,733,14241,767,14236,771,14218,771,14218,792,14237,792,14241,797,14241,835,14237,839,14261,839,14264,823,14264,796,14260,785,14248,780,14259,776,14264,766,14264,744,14261,730e" filled="t" fillcolor="#FFFFFF" stroked="f">
                <v:path arrowok="t"/>
                <v:fill/>
              </v:shape>
              <v:shape style="position:absolute;left:14195;top:711;width:69;height:148" coordorigin="14195,711" coordsize="69,148" path="m14217,711l14201,723,14195,746,14195,754,14217,754,14217,734,14222,730,14261,730,14259,725,14244,713,14217,711e" filled="t" fillcolor="#FFFFFF" stroked="f">
                <v:path arrowok="t"/>
                <v:fill/>
              </v:shape>
            </v:group>
            <v:group style="position:absolute;left:13900;top:1124;width:687;height:516" coordorigin="13900,1124" coordsize="687,516">
              <v:shape style="position:absolute;left:13900;top:1124;width:687;height:516" coordorigin="13900,1124" coordsize="687,516" path="m14588,1124l13900,1124,13923,1640,14564,1637,14572,1348,14588,1124e" filled="t" fillcolor="#231F20" stroked="f">
                <v:path arrowok="t"/>
                <v:fill/>
              </v:shape>
            </v:group>
            <v:group style="position:absolute;left:14115;top:1277;width:246;height:246" coordorigin="14115,1277" coordsize="246,246">
              <v:shape style="position:absolute;left:14115;top:1277;width:246;height:246" coordorigin="14115,1277" coordsize="246,246" path="m14237,1277l14175,1295,14131,1341,14115,1409,14118,1430,14148,1483,14204,1517,14254,1523,14276,1518,14330,1482,14359,1424,14361,1401,14360,1384,14334,1324,14282,1286,14237,1277e" filled="t" fillcolor="#FFFFFF" stroked="f">
                <v:path arrowok="t"/>
                <v:fill/>
              </v:shape>
            </v:group>
            <v:group style="position:absolute;left:14203;top:1326;width:69;height:148" coordorigin="14203,1326" coordsize="69,148">
              <v:shape style="position:absolute;left:14203;top:1326;width:69;height:148" coordorigin="14203,1326" coordsize="69,148" path="m14268,1346l14244,1346,14249,1349,14249,1368,14243,1388,14231,1403,14218,1418,14207,1434,14203,1456,14203,1474,14270,1474,14270,1453,14226,1447,14232,1434,14257,1404,14268,1385,14272,1360,14268,1346e" filled="t" fillcolor="#231F20" stroked="f">
                <v:path arrowok="t"/>
                <v:fill/>
              </v:shape>
              <v:shape style="position:absolute;left:14203;top:1326;width:69;height:148" coordorigin="14203,1326" coordsize="69,148" path="m14224,1326l14208,1339,14203,1362,14203,1376,14225,1376,14225,1350,14229,1346,14268,1346,14267,1341,14252,1329,14224,1326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48.957825pt;margin-top:15.387036pt;width:44.514pt;height:68.126pt;mso-position-horizontal-relative:page;mso-position-vertical-relative:paragraph;z-index:-887" coordorigin="14979,308" coordsize="890,1363">
            <v:group style="position:absolute;left:14989;top:318;width:870;height:1343" coordorigin="14989,318" coordsize="870,1343">
              <v:shape style="position:absolute;left:14989;top:318;width:870;height:1343" coordorigin="14989,318" coordsize="870,1343" path="m15847,318l15002,318,14997,320,14991,327,14989,331,15016,762,15016,764,15056,896,15097,1650,15105,1657,15754,1660,15763,1660,15771,1653,15772,1625,15737,1625,15130,1623,15091,890,15090,889,15051,757,15025,353,15858,353,15859,331,15858,327,15851,320,15847,318e" filled="t" fillcolor="#231F20" stroked="f">
                <v:path arrowok="t"/>
                <v:fill/>
              </v:shape>
              <v:shape style="position:absolute;left:14989;top:318;width:870;height:1343" coordorigin="14989,318" coordsize="870,1343" path="m15858,353l15824,353,15803,757,15772,892,15772,893,15771,895,15737,1625,15772,1625,15806,898,15838,762,15838,760,15858,353e" filled="t" fillcolor="#231F20" stroked="f">
                <v:path arrowok="t"/>
                <v:fill/>
              </v:shape>
            </v:group>
            <v:group style="position:absolute;left:15091;top:1313;width:678;height:327" coordorigin="15091,1313" coordsize="678,327">
              <v:shape style="position:absolute;left:15091;top:1313;width:678;height:327" coordorigin="15091,1313" coordsize="678,327" path="m15768,1313l15091,1313,15114,1640,15757,1631,15768,1313e" filled="t" fillcolor="#231F20" stroked="f">
                <v:path arrowok="t"/>
                <v:fill/>
              </v:shape>
            </v:group>
            <v:group style="position:absolute;left:15012;top:467;width:817;height:2" coordorigin="15012,467" coordsize="817,2">
              <v:shape style="position:absolute;left:15012;top:467;width:817;height:2" coordorigin="15012,467" coordsize="817,0" path="m15012,467l15829,467e" filled="f" stroked="t" strokeweight=".68pt" strokecolor="#231F20">
                <v:path arrowok="t"/>
              </v:shape>
            </v:group>
            <v:group style="position:absolute;left:15299;top:1363;width:246;height:246" coordorigin="15299,1363" coordsize="246,246">
              <v:shape style="position:absolute;left:15299;top:1363;width:246;height:246" coordorigin="15299,1363" coordsize="246,246" path="m15422,1363l15360,1380,15316,1426,15299,1494,15303,1515,15333,1568,15389,1602,15439,1608,15461,1603,15515,1567,15544,1509,15546,1486,15545,1469,15519,1409,15467,1371,15422,1363e" filled="t" fillcolor="#FFFFFF" stroked="f">
                <v:path arrowok="t"/>
                <v:fill/>
              </v:shape>
            </v:group>
            <v:group style="position:absolute;left:15395;top:1411;width:41;height:148" coordorigin="15395,1411" coordsize="41,148">
              <v:shape style="position:absolute;left:15395;top:1411;width:41;height:148" coordorigin="15395,1411" coordsize="41,148" path="m15437,1411l15421,1411,15417,1421,15413,1430,15395,1430,15395,1446,15413,1446,15413,1559,15437,1559,15437,1411e" filled="t" fillcolor="#231F20" stroked="f">
                <v:path arrowok="t"/>
                <v:fill/>
              </v:shape>
            </v:group>
            <v:group style="position:absolute;left:15299;top:720;width:246;height:246" coordorigin="15299,720" coordsize="246,246">
              <v:shape style="position:absolute;left:15299;top:720;width:246;height:246" coordorigin="15299,720" coordsize="246,246" path="m15422,720l15360,737,15316,783,15299,851,15303,872,15333,925,15389,959,15439,965,15461,960,15515,924,15544,866,15546,843,15545,826,15519,766,15467,728,15422,720e" filled="t" fillcolor="#231F20" stroked="f">
                <v:path arrowok="t"/>
                <v:fill/>
              </v:shape>
            </v:group>
            <v:group style="position:absolute;left:15376;top:768;width:68;height:148" coordorigin="15376,768" coordsize="68,148">
              <v:shape style="position:absolute;left:15376;top:768;width:68;height:148" coordorigin="15376,768" coordsize="68,148" path="m15443,889l15420,889,15420,916,15443,916,15443,889e" filled="t" fillcolor="#FFFFFF" stroked="f">
                <v:path arrowok="t"/>
                <v:fill/>
              </v:shape>
              <v:shape style="position:absolute;left:15376;top:768;width:68;height:148" coordorigin="15376,768" coordsize="68,148" path="m15443,768l15418,768,15376,868,15376,889,15454,889,15454,868,15397,868,15420,814,15443,814,15443,768e" filled="t" fillcolor="#FFFFFF" stroked="f">
                <v:path arrowok="t"/>
                <v:fill/>
              </v:shape>
              <v:shape style="position:absolute;left:15376;top:768;width:68;height:148" coordorigin="15376,768" coordsize="68,148" path="m15443,814l15420,814,15420,868,15443,868,15443,814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66.564514pt;margin-top:25.849037pt;width:37.835pt;height:57.664pt;mso-position-horizontal-relative:page;mso-position-vertical-relative:paragraph;z-index:-886" coordorigin="9331,517" coordsize="757,1153">
            <v:group style="position:absolute;left:9341;top:527;width:737;height:1133" coordorigin="9341,527" coordsize="737,1133">
              <v:shape style="position:absolute;left:9341;top:527;width:737;height:1133" coordorigin="9341,527" coordsize="737,1133" path="m10065,527l9354,527,9350,529,9343,536,9341,541,9364,902,9364,904,9364,905,9398,1016,9432,1651,9440,1658,9987,1660,9996,1660,10003,1653,10005,1625,9970,1625,9465,1623,9432,1010,9432,1009,9398,898,9377,562,10077,562,10078,540,10076,536,10070,529,10065,527e" filled="t" fillcolor="#231F20" stroked="f">
                <v:path arrowok="t"/>
                <v:fill/>
              </v:shape>
              <v:shape style="position:absolute;left:9341;top:527;width:737;height:1133" coordorigin="9341,527" coordsize="737,1133" path="m10077,562l10042,562,10025,898,9999,1012,9998,1014,9970,1625,10005,1625,10033,1018,10060,904,10060,902,10077,562e" filled="t" fillcolor="#231F20" stroked="f">
                <v:path arrowok="t"/>
                <v:fill/>
              </v:shape>
            </v:group>
            <v:group style="position:absolute;left:9429;top:1270;width:569;height:370" coordorigin="9429,1270" coordsize="569,370">
              <v:shape style="position:absolute;left:9429;top:1270;width:569;height:370" coordorigin="9429,1270" coordsize="569,370" path="m9999,1270l9429,1270,9449,1640,9989,1631,9999,1270e" filled="t" fillcolor="#231F20" stroked="f">
                <v:path arrowok="t"/>
                <v:fill/>
              </v:shape>
            </v:group>
            <v:group style="position:absolute;left:9386;top:937;width:646;height:2" coordorigin="9386,937" coordsize="646,2">
              <v:shape style="position:absolute;left:9386;top:937;width:646;height:2" coordorigin="9386,937" coordsize="646,0" path="m9386,937l10032,937e" filled="f" stroked="t" strokeweight=".679pt" strokecolor="#231F20">
                <v:path arrowok="t"/>
              </v:shape>
            </v:group>
            <v:group style="position:absolute;left:9592;top:1353;width:246;height:246" coordorigin="9592,1353" coordsize="246,246">
              <v:shape style="position:absolute;left:9592;top:1353;width:246;height:246" coordorigin="9592,1353" coordsize="246,246" path="m9715,1353l9653,1371,9609,1417,9592,1485,9595,1506,9625,1559,9682,1593,9732,1599,9754,1594,9808,1558,9836,1500,9838,1477,9837,1460,9811,1400,9759,1362,9715,1353e" filled="t" fillcolor="#FFFFFF" stroked="f">
                <v:path arrowok="t"/>
                <v:fill/>
              </v:shape>
            </v:group>
            <v:group style="position:absolute;left:9688;top:1402;width:41;height:148" coordorigin="9688,1402" coordsize="41,148">
              <v:shape style="position:absolute;left:9688;top:1402;width:41;height:148" coordorigin="9688,1402" coordsize="41,148" path="m9729,1402l9714,1402,9710,1412,9706,1421,9688,1421,9688,1437,9706,1437,9706,1550,9729,1550,9729,1402e" filled="t" fillcolor="#231F20" stroked="f">
                <v:path arrowok="t"/>
                <v:fill/>
              </v:shape>
            </v:group>
            <v:group style="position:absolute;left:9592;top:983;width:246;height:246" coordorigin="9592,983" coordsize="246,246">
              <v:shape style="position:absolute;left:9592;top:983;width:246;height:246" coordorigin="9592,983" coordsize="246,246" path="m9715,983l9653,1000,9609,1046,9592,1114,9595,1135,9625,1189,9682,1222,9732,1228,9754,1223,9808,1188,9836,1129,9838,1106,9837,1089,9811,1029,9759,991,9715,983e" filled="t" fillcolor="#231F20" stroked="f">
                <v:path arrowok="t"/>
                <v:fill/>
              </v:shape>
            </v:group>
            <v:group style="position:absolute;left:9688;top:1032;width:41;height:148" coordorigin="9688,1032" coordsize="41,148">
              <v:shape style="position:absolute;left:9688;top:1032;width:41;height:148" coordorigin="9688,1032" coordsize="41,148" path="m9729,1032l9714,1032,9710,1042,9706,1050,9688,1050,9688,1067,9706,1067,9706,1180,9729,1180,9729,1032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kisfröccs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8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8"/>
        </w:rPr>
        <w:t>yfröccs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7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hosszúlépés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házmester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viceházmester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4"/>
        </w:rPr>
        <w:t>sportfröccs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7" w:right="291"/>
        <w:jc w:val="center"/>
        <w:tabs>
          <w:tab w:pos="1300" w:val="left"/>
          <w:tab w:pos="2360" w:val="left"/>
          <w:tab w:pos="3180" w:val="left"/>
          <w:tab w:pos="5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.874001pt;margin-top:15.292538pt;width:361.10520pt;height:9.674200pt;mso-position-horizontal-relative:page;mso-position-vertical-relative:paragraph;z-index:-908" coordorigin="477,306" coordsize="7222,193">
            <v:group style="position:absolute;left:482;top:311;width:186;height:180" coordorigin="482,311" coordsize="186,180">
              <v:shape style="position:absolute;left:482;top:311;width:186;height:180" coordorigin="482,311" coordsize="186,180" path="m482,311l506,376,540,426,593,467,640,485,668,491e" filled="f" stroked="t" strokeweight=".5pt" strokecolor="#231F20">
                <v:path arrowok="t"/>
                <v:stroke dashstyle="dash"/>
              </v:shape>
            </v:group>
            <v:group style="position:absolute;left:775;top:494;width:6861;height:2" coordorigin="775,494" coordsize="6861,2">
              <v:shape style="position:absolute;left:775;top:494;width:6861;height:2" coordorigin="775,494" coordsize="6861,0" path="m775,494l7636,494e" filled="f" stroked="t" strokeweight=".5pt" strokecolor="#231F20">
                <v:path arrowok="t"/>
                <v:stroke dashstyle="dash"/>
              </v:shape>
            </v:group>
            <v:group style="position:absolute;left:696;top:494;width:39;height:2" coordorigin="696,494" coordsize="39,2">
              <v:shape style="position:absolute;left:696;top:494;width:39;height:2" coordorigin="696,494" coordsize="39,1" path="m696,494l702,494,708,494,715,494,735,494e" filled="f" stroked="t" strokeweight=".5pt" strokecolor="#231F20">
                <v:path arrowok="t"/>
              </v:shape>
            </v:group>
            <v:group style="position:absolute;left:7656;top:493;width:39;height:2" coordorigin="7656,493" coordsize="39,2">
              <v:shape style="position:absolute;left:7656;top:493;width:39;height:2" coordorigin="7656,493" coordsize="39,1" path="m7656,494l7676,494,7683,494,7695,493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3.401611pt;margin-top:15.292538pt;width:361.1051pt;height:9.674200pt;mso-position-horizontal-relative:page;mso-position-vertical-relative:paragraph;z-index:-904" coordorigin="8868,306" coordsize="7222,193">
            <v:group style="position:absolute;left:8873;top:311;width:186;height:180" coordorigin="8873,311" coordsize="186,180">
              <v:shape style="position:absolute;left:8873;top:311;width:186;height:180" coordorigin="8873,311" coordsize="186,180" path="m8873,311l8896,376,8930,426,8983,467,9031,485,9059,491e" filled="f" stroked="t" strokeweight=".5pt" strokecolor="#231F20">
                <v:path arrowok="t"/>
                <v:stroke dashstyle="dash"/>
              </v:shape>
            </v:group>
            <v:group style="position:absolute;left:9166;top:494;width:6861;height:2" coordorigin="9166,494" coordsize="6861,2">
              <v:shape style="position:absolute;left:9166;top:494;width:6861;height:2" coordorigin="9166,494" coordsize="6861,0" path="m9166,494l16026,494e" filled="f" stroked="t" strokeweight=".5pt" strokecolor="#231F20">
                <v:path arrowok="t"/>
                <v:stroke dashstyle="dash"/>
              </v:shape>
            </v:group>
            <v:group style="position:absolute;left:9086;top:494;width:39;height:2" coordorigin="9086,494" coordsize="39,2">
              <v:shape style="position:absolute;left:9086;top:494;width:39;height:2" coordorigin="9086,494" coordsize="39,1" path="m9086,494l9093,494,9099,494,9106,494,9126,494e" filled="f" stroked="t" strokeweight=".5pt" strokecolor="#231F20">
                <v:path arrowok="t"/>
              </v:shape>
            </v:group>
            <v:group style="position:absolute;left:16046;top:493;width:39;height:2" coordorigin="16046,493" coordsize="39,2">
              <v:shape style="position:absolute;left:16046;top:493;width:39;height:2" coordorigin="16046,493" coordsize="39,1" path="m16046,494l16066,494,16073,494,16085,493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77"/>
        </w:rPr>
        <w:t>big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housekeeper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8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9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housekeeper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5"/>
        </w:rPr>
        <w:t>sport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6800" w:h="11920" w:orient="landscape"/>
          <w:pgMar w:top="1080" w:bottom="280" w:left="360" w:right="820"/>
          <w:cols w:num="4" w:equalWidth="0">
            <w:col w:w="3357" w:space="333"/>
            <w:col w:w="328" w:space="297"/>
            <w:col w:w="2925" w:space="1784"/>
            <w:col w:w="659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127.559097pt;margin-top:102.423599pt;width:164.4094pt;height:393.6398pt;mso-position-horizontal-relative:page;mso-position-vertical-relative:page;z-index:-879" coordorigin="2551,2048" coordsize="3288,7873">
            <v:group style="position:absolute;left:3015;top:2274;width:2189;height:2360" coordorigin="3015,2274" coordsize="2189,2360">
              <v:shape style="position:absolute;left:3015;top:2274;width:2189;height:2360" coordorigin="3015,2274" coordsize="2189,2360" path="m4302,4574l4095,4574,4112,4594,4129,4614,4146,4634,4235,4634,4252,4614,4268,4614,4302,457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3901,4574l3816,4574,3833,4594,3883,4594,3901,457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569,4574l4516,4574,4534,4594,4552,4594,4569,457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685,4434l3702,4434,3717,4454,3730,4454,3742,4474,3753,4494,3765,4514,3776,4534,3788,4554,3802,4574,3919,4574,3938,4554,3975,4554,3993,4534,4620,4534,4631,4514,4643,4494,4656,4474,4670,4454,4685,443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337,4554l4062,4554,4078,4574,4319,4574,4337,45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596,4554l4442,4554,4460,4574,4584,4574,4596,45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373,4534l4029,4534,4045,4554,4355,4554,4373,453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620,4534l4389,4534,4406,4554,4608,4554,4620,453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882,4414l3507,4414,3522,4434,4866,4434,4882,441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947,4254l3442,4254,3449,4274,3454,4294,3469,4354,3494,4414,4898,4414,4922,4354,4931,4314,4936,4294,4941,4274,4947,42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995,4214l3402,4214,3419,4234,3434,4254,4956,4254,4966,4234,4979,4234,4995,421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052,4194l3343,4194,3364,4214,5032,4214,5052,419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111,4174l3269,4174,3285,4194,5092,4194,5111,417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143,4154l3243,4154,3254,4174,5128,4174,5143,41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222,3014l3164,3014,3144,3034,3125,3054,3108,3054,3092,3074,3080,3094,3072,3094,3069,3114,3071,3134,3075,3154,3081,3174,3088,3194,3096,3214,3104,3214,3111,3234,3117,3254,3119,3274,3119,3294,3113,3314,3103,3334,3091,3354,3077,3354,3062,3374,3025,3434,3015,3474,3018,3494,3026,3494,3037,3514,3050,3534,3065,3554,3080,3574,3093,3594,3105,3594,3114,3614,3120,3634,3119,3654,3116,3674,3110,3694,3103,3714,3087,3754,3080,3774,3075,3774,3072,3794,3071,3814,3075,3834,3084,3854,3097,3854,3112,3874,3130,3894,3168,3914,3186,3914,3203,3934,3217,3954,3228,3974,3232,3974,3233,3994,3233,4014,3232,4034,3230,4054,3228,4074,3227,4094,3228,4114,3230,4134,3235,4154,5156,4154,5161,4134,5163,4114,5164,4094,5163,4074,5162,4054,5160,4034,5159,4014,5159,3994,5161,3994,5164,3974,5171,3954,5182,3934,5197,3934,5213,3914,5231,3894,5250,3894,5268,3874,5285,3874,5300,3854,5313,3834,5321,3814,5321,3794,5318,3794,5313,3774,5307,3754,5292,3714,5286,3694,5280,3674,5276,3654,5275,3634,5277,3614,5286,3594,5298,3574,5312,3574,5327,3554,5366,3494,5376,3454,5372,3434,5364,3434,5353,3414,5340,3394,5326,3374,5311,3354,5297,3334,5285,3334,5276,3314,5271,3294,5272,3274,5275,3254,5281,3234,5288,3214,5303,3174,5310,3154,5316,3154,5319,3134,5319,3114,5316,3094,5307,3074,5294,3074,5278,3054,5260,3034,5241,3034,5222,301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136,2754l3249,2754,3237,2774,3231,2794,3227,2814,3226,2814,3227,2834,3229,2854,3231,2874,3232,2894,3233,2914,3232,2934,3230,2954,3224,2974,3213,2994,3199,2994,3182,3014,5204,3014,5188,2994,5174,2974,5163,2954,5159,2954,5157,2934,5158,2914,5159,2894,5160,2874,5162,2854,5163,2834,5163,2814,5160,2794,5156,2774,5148,2774,5136,27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105,2734l3282,2734,3264,2754,5122,2754,5105,273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5027,2714l3362,2714,3341,2734,5047,2734,5027,271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898,2514l3487,2514,3479,2534,3472,2554,3466,2574,3461,2594,3456,2614,3451,2634,3444,2654,3436,2674,3426,2694,3414,2694,3398,2714,4988,2714,4971,2694,4956,2674,4948,2674,4942,2654,4936,2634,4932,2614,4927,2594,4922,2574,4916,2554,4908,2534,4898,251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870,2494l3513,2494,3498,2514,4885,2514,4870,249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3969,2374l3784,2374,3772,2394,3761,2414,3749,2434,3737,2454,3724,2474,3710,2494,4690,2494,4675,2474,4661,2474,4649,2454,4638,2434,4626,2414,4615,2394,3987,2394,3969,237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347,2374l4038,2374,4020,2394,4364,2394,4347,237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590,2354l4473,2354,4454,2374,4417,2374,4398,2394,4615,2394,4603,2374,4590,23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3877,2334l3825,2334,3810,2354,3796,2374,3951,2374,3914,2354,3895,2354,3877,233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313,2354l4073,2354,4056,2374,4330,2374,4313,235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246,2294l4157,2294,4140,2314,4124,2314,4090,2354,4297,2354,4280,2334,4263,2314,4246,229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559,2334l4509,2334,4491,2354,4575,2354,4559,2334e" filled="t" fillcolor="#00A19A" stroked="f">
                <v:path arrowok="t"/>
                <v:fill/>
              </v:shape>
              <v:shape style="position:absolute;left:3015;top:2274;width:2189;height:2360" coordorigin="3015,2274" coordsize="2189,2360" path="m4192,2274l4175,2294,4211,2294,4192,2274e" filled="t" fillcolor="#00A19A" stroked="f">
                <v:path arrowok="t"/>
                <v:fill/>
              </v:shape>
            </v:group>
            <v:group style="position:absolute;left:2560;top:2053;width:180;height:186" coordorigin="2560,2053" coordsize="180,186">
              <v:shape style="position:absolute;left:2560;top:2053;width:180;height:186" coordorigin="2560,2053" coordsize="180,186" path="m2740,2053l2675,2077,2625,2111,2584,2164,2565,2211,2560,2239e" filled="f" stroked="t" strokeweight=".5pt" strokecolor="#231F20">
                <v:path arrowok="t"/>
                <v:stroke dashstyle="dash"/>
              </v:shape>
            </v:group>
            <v:group style="position:absolute;left:2556;top:2346;width:2;height:7290" coordorigin="2556,2346" coordsize="2,7290">
              <v:shape style="position:absolute;left:2556;top:2346;width:2;height:7290" coordorigin="2556,2346" coordsize="0,7290" path="m2556,2346l2556,9636e" filled="f" stroked="t" strokeweight=".5pt" strokecolor="#231F20">
                <v:path arrowok="t"/>
                <v:stroke dashstyle="dash"/>
              </v:shape>
            </v:group>
            <v:group style="position:absolute;left:2556;top:2267;width:2;height:39" coordorigin="2556,2267" coordsize="2,39">
              <v:shape style="position:absolute;left:2556;top:2267;width:2;height:39" coordorigin="2556,2267" coordsize="1,39" path="m2557,2267l2556,2273,2556,2279,2556,2286,2556,2306e" filled="f" stroked="t" strokeweight=".5pt" strokecolor="#231F20">
                <v:path arrowok="t"/>
              </v:shape>
            </v:group>
            <v:group style="position:absolute;left:2556;top:9656;width:2;height:39" coordorigin="2556,9656" coordsize="2,39">
              <v:shape style="position:absolute;left:2556;top:9656;width:2;height:39" coordorigin="2556,9656" coordsize="1,39" path="m2556,9656l2556,9676,2556,9683,2557,9695e" filled="f" stroked="t" strokeweight=".5pt" strokecolor="#231F20">
                <v:path arrowok="t"/>
              </v:shape>
            </v:group>
            <v:group style="position:absolute;left:2564;top:9733;width:186;height:180" coordorigin="2564,9733" coordsize="186,180">
              <v:shape style="position:absolute;left:2564;top:9733;width:186;height:180" coordorigin="2564,9733" coordsize="186,180" path="m2564,9733l2587,9798,2621,9847,2674,9889,2721,9907,2749,9913e" filled="f" stroked="t" strokeweight=".5pt" strokecolor="#231F20">
                <v:path arrowok="t"/>
                <v:stroke dashstyle="dash"/>
              </v:shape>
            </v:group>
            <v:group style="position:absolute;left:2856;top:9916;width:2698;height:2" coordorigin="2856,9916" coordsize="2698,2">
              <v:shape style="position:absolute;left:2856;top:9916;width:2698;height:2" coordorigin="2856,9916" coordsize="2698,0" path="m2856,9916l5554,9916e" filled="f" stroked="t" strokeweight=".5pt" strokecolor="#231F20">
                <v:path arrowok="t"/>
                <v:stroke dashstyle="dash"/>
              </v:shape>
            </v:group>
            <v:group style="position:absolute;left:2777;top:9916;width:39;height:2" coordorigin="2777,9916" coordsize="39,2">
              <v:shape style="position:absolute;left:2777;top:9916;width:39;height:2" coordorigin="2777,9916" coordsize="39,1" path="m2777,9916l2783,9916,2790,9916,2796,9916,2816,9916e" filled="f" stroked="t" strokeweight=".5pt" strokecolor="#231F20">
                <v:path arrowok="t"/>
              </v:shape>
            </v:group>
            <v:group style="position:absolute;left:5574;top:9915;width:39;height:2" coordorigin="5574,9915" coordsize="39,2">
              <v:shape style="position:absolute;left:5574;top:9915;width:39;height:2" coordorigin="5574,9915" coordsize="39,1" path="m5574,9916l5594,9916,5602,9916,5613,9915e" filled="f" stroked="t" strokeweight=".5pt" strokecolor="#231F20">
                <v:path arrowok="t"/>
              </v:shape>
            </v:group>
            <v:group style="position:absolute;left:5651;top:9723;width:180;height:186" coordorigin="5651,9723" coordsize="180,186">
              <v:shape style="position:absolute;left:5651;top:9723;width:180;height:186" coordorigin="5651,9723" coordsize="180,186" path="m5651,9909l5716,9885,5766,9851,5807,9799,5825,9751,5831,9723e" filled="f" stroked="t" strokeweight=".5pt" strokecolor="#231F20">
                <v:path arrowok="t"/>
                <v:stroke dashstyle="dash"/>
              </v:shape>
            </v:group>
            <v:group style="position:absolute;left:5834;top:2326;width:2;height:7290" coordorigin="5834,2326" coordsize="2,7290">
              <v:shape style="position:absolute;left:5834;top:2326;width:2;height:7290" coordorigin="5834,2326" coordsize="0,7290" path="m5834,9616l5834,2326e" filled="f" stroked="t" strokeweight=".5pt" strokecolor="#231F20">
                <v:path arrowok="t"/>
                <v:stroke dashstyle="dash"/>
              </v:shape>
            </v:group>
            <v:group style="position:absolute;left:5834;top:9656;width:2;height:39" coordorigin="5834,9656" coordsize="2,39">
              <v:shape style="position:absolute;left:5834;top:9656;width:2;height:39" coordorigin="5834,9656" coordsize="1,39" path="m5834,9695l5834,9689,5834,9683,5834,9676,5834,9656e" filled="f" stroked="t" strokeweight=".5pt" strokecolor="#231F20">
                <v:path arrowok="t"/>
              </v:shape>
            </v:group>
            <v:group style="position:absolute;left:5833;top:2267;width:2;height:39" coordorigin="5833,2267" coordsize="2,39">
              <v:shape style="position:absolute;left:5833;top:2267;width:2;height:39" coordorigin="5833,2267" coordsize="1,39" path="m5834,2306l5834,2286,5834,2279,5833,2267e" filled="f" stroked="t" strokeweight=".5pt" strokecolor="#231F20">
                <v:path arrowok="t"/>
              </v:shape>
              <v:shape style="position:absolute;left:2721;top:6819;width:2952;height:2952" type="#_x0000_t75">
                <v:imagedata r:id="rId16" o:title=""/>
              </v:shape>
              <v:shape style="position:absolute;left:2729;top:6501;width:2945;height:221" type="#_x0000_t75">
                <v:imagedata r:id="rId17" o:title=""/>
              </v:shape>
            </v:group>
            <v:group style="position:absolute;left:3328;top:3376;width:254;height:395" coordorigin="3328,3376" coordsize="254,395">
              <v:shape style="position:absolute;left:3328;top:3376;width:254;height:395" coordorigin="3328,3376" coordsize="254,395" path="m3423,3376l3352,3406,3329,3465,3328,3470,3329,3484,3362,3539,3392,3561,3385,3664,3385,3664,3384,3668,3381,3682,3381,3695,3381,3703,3403,3760,3439,3771,3463,3769,3524,3744,3574,3700,3583,3688,3491,3688,3483,3675,3483,3666,3485,3656,3487,3646,3487,3642,3487,3642,3505,3544,3407,3544,3360,3486,3360,3469,3365,3454,3377,3441,3397,3436,3508,3436,3503,3424,3456,3383,3442,3378,3423,3376e" filled="t" fillcolor="#FFFFFF" stroked="f">
                <v:path arrowok="t"/>
                <v:fill/>
              </v:shape>
            </v:group>
            <v:group style="position:absolute;left:3515;top:3427;width:155;height:261" coordorigin="3515,3427" coordsize="155,261">
              <v:shape style="position:absolute;left:3515;top:3427;width:155;height:261" coordorigin="3515,3427" coordsize="155,261" path="m3670,3427l3630,3427,3629,3445,3627,3464,3613,3531,3588,3599,3555,3656,3515,3688,3583,3688,3623,3622,3648,3556,3664,3491,3670,3431,3670,3427e" filled="t" fillcolor="#FFFFFF" stroked="f">
                <v:path arrowok="t"/>
                <v:fill/>
              </v:shape>
            </v:group>
            <v:group style="position:absolute;left:3487;top:3642;width:2;height:2" coordorigin="3487,3642" coordsize="2,2">
              <v:shape style="position:absolute;left:3487;top:3642;width:2;height:2" coordorigin="3487,3642" coordsize="0,0" path="m3487,3642l3487,3642,3487,3642e" filled="t" fillcolor="#FFFFFF" stroked="f">
                <v:path arrowok="t"/>
                <v:fill/>
              </v:shape>
            </v:group>
            <v:group style="position:absolute;left:3397;top:3436;width:116;height:107" coordorigin="3397,3436" coordsize="116,107">
              <v:shape style="position:absolute;left:3397;top:3436;width:116;height:107" coordorigin="3397,3436" coordsize="116,107" path="m3508,3436l3397,3436,3409,3443,3416,3457,3418,3480,3407,3544,3505,3544,3509,3524,3513,3492,3513,3470,3513,3464,3510,3443,3508,3436e" filled="t" fillcolor="#FFFFFF" stroked="f">
                <v:path arrowok="t"/>
                <v:fill/>
              </v:shape>
            </v:group>
            <v:group style="position:absolute;left:3582;top:3361;width:89;height:78" coordorigin="3582,3361" coordsize="89,78">
              <v:shape style="position:absolute;left:3582;top:3361;width:89;height:78" coordorigin="3582,3361" coordsize="89,78" path="m3626,3361l3626,3361,3603,3370,3588,3385,3582,3403,3586,3426,3598,3439,3613,3438,3628,3433,3630,3427,3670,3427,3671,3413,3669,3391,3661,3373,3648,3361,3626,3361e" filled="t" fillcolor="#FFFFFF" stroked="f">
                <v:path arrowok="t"/>
                <v:fill/>
              </v:shape>
            </v:group>
            <v:group style="position:absolute;left:3672;top:2921;width:1321;height:782" coordorigin="3672,2921" coordsize="1321,782">
              <v:shape style="position:absolute;left:3672;top:2921;width:1321;height:782" coordorigin="3672,2921" coordsize="1321,782" path="m3896,3317l3875,3317,3850,3323,3786,3359,3738,3409,3704,3467,3683,3527,3672,3597,3672,3601,3674,3629,3699,3687,3750,3703,3771,3703,3790,3697,3808,3691,3826,3683,3843,3671,3858,3661,3873,3647,3886,3631,3796,3631,3784,3623,3778,3601,3779,3579,3781,3557,3794,3485,3818,3419,3859,3365,3950,3365,3949,3361,3940,3343,3929,3329,3914,3321,3896,3317e" filled="t" fillcolor="#FFFFFF" stroked="f">
                <v:path arrowok="t"/>
                <v:fill/>
              </v:shape>
              <v:shape style="position:absolute;left:3672;top:2921;width:1321;height:782" coordorigin="3672,2921" coordsize="1321,782" path="m4039,3489l3982,3521,3968,3561,3969,3581,4002,3639,4021,3645,4046,3645,4108,3625,4159,3589,4030,3589,4014,3581,4005,3567,4006,3553,4015,3553,4022,3551,4041,3541,4054,3523,4051,3499,4039,3489e" filled="t" fillcolor="#FFFFFF" stroked="f">
                <v:path arrowok="t"/>
                <v:fill/>
              </v:shape>
              <v:shape style="position:absolute;left:3672;top:2921;width:1321;height:782" coordorigin="3672,2921" coordsize="1321,782" path="m3950,3365l3872,3365,3882,3373,3889,3389,3894,3409,3896,3431,3895,3455,3882,3519,3857,3585,3815,3629,3796,3631,3886,3631,3920,3579,3943,3513,3952,3465,3967,3453,3981,3439,3995,3425,4008,3411,3957,3411,3954,3383,3950,3365e" filled="t" fillcolor="#FFFFFF" stroked="f">
                <v:path arrowok="t"/>
                <v:fill/>
              </v:shape>
              <v:shape style="position:absolute;left:3672;top:2921;width:1321;height:782" coordorigin="3672,2921" coordsize="1321,782" path="m4511,3515l4234,3515,4234,3521,4258,3583,4293,3591,4312,3589,4382,3553,4398,3539,4506,3539,4511,3515e" filled="t" fillcolor="#FFFFFF" stroked="f">
                <v:path arrowok="t"/>
                <v:fill/>
              </v:shape>
              <v:shape style="position:absolute;left:3672;top:2921;width:1321;height:782" coordorigin="3672,2921" coordsize="1321,782" path="m4182,3329l4070,3329,4073,3367,4076,3397,4079,3423,4082,3443,4084,3459,4087,3487,4088,3499,4088,3505,4088,3513,4087,3541,4080,3563,4070,3579,4054,3587,4030,3589,4159,3589,4170,3579,4211,3537,4225,3521,4234,3515,4511,3515,4511,3513,4196,3513,4191,3511,4192,3501,4191,3479,4191,3465,4191,3455,4190,3439,4188,3405,4182,3329e" filled="t" fillcolor="#FFFFFF" stroked="f">
                <v:path arrowok="t"/>
                <v:fill/>
              </v:shape>
              <v:shape style="position:absolute;left:3672;top:2921;width:1321;height:782" coordorigin="3672,2921" coordsize="1321,782" path="m4506,3539l4398,3539,4406,3549,4403,3565,4505,3545,4506,3539e" filled="t" fillcolor="#FFFFFF" stroked="f">
                <v:path arrowok="t"/>
                <v:fill/>
              </v:shape>
              <v:shape style="position:absolute;left:3672;top:2921;width:1321;height:782" coordorigin="3672,2921" coordsize="1321,782" path="m4398,3179l4300,3179,4299,3189,4240,3473,4227,3487,4212,3499,4196,3513,4511,3513,4512,3509,4350,3509,4338,3501,4337,3485,4337,3479,4337,3475,4339,3465,4398,3179e" filled="t" fillcolor="#FFFFFF" stroked="f">
                <v:path arrowok="t"/>
                <v:fill/>
              </v:shape>
              <v:shape style="position:absolute;left:3672;top:2921;width:1321;height:782" coordorigin="3672,2921" coordsize="1321,782" path="m4580,3173l4509,3183,4472,3233,4468,3251,4464,3269,4459,3289,4455,3309,4445,3353,4441,3373,4436,3395,4432,3417,4428,3439,4418,3461,4406,3479,4392,3495,4377,3505,4350,3509,4512,3509,4562,3263,4577,3245,4592,3233,4610,3225,4782,3225,4784,3219,4572,3219,4580,3173e" filled="t" fillcolor="#FFFFFF" stroked="f">
                <v:path arrowok="t"/>
                <v:fill/>
              </v:shape>
              <v:shape style="position:absolute;left:3672;top:2921;width:1321;height:782" coordorigin="3672,2921" coordsize="1321,782" path="m4770,3255l4675,3255,4666,3275,4648,3339,4641,3395,4643,3423,4669,3481,4720,3499,4741,3497,4812,3465,4856,3425,4765,3425,4753,3417,4747,3395,4748,3373,4750,3351,4753,3327,4758,3303,4763,3279,4770,3255e" filled="t" fillcolor="#FFFFFF" stroked="f">
                <v:path arrowok="t"/>
                <v:fill/>
              </v:shape>
              <v:shape style="position:absolute;left:3672;top:2921;width:1321;height:782" coordorigin="3672,2921" coordsize="1321,782" path="m4929,3157l4850,3157,4862,3167,4855,3191,4849,3209,4846,3225,4846,3249,4851,3257,4863,3259,4859,3287,4837,3359,4796,3419,4765,3425,4856,3425,4889,3373,4912,3307,4921,3259,4936,3239,4949,3219,4960,3201,4970,3183,4972,3179,4939,3179,4930,3159,4929,3157e" filled="t" fillcolor="#FFFFFF" stroked="f">
                <v:path arrowok="t"/>
                <v:fill/>
              </v:shape>
              <v:shape style="position:absolute;left:3672;top:2921;width:1321;height:782" coordorigin="3672,2921" coordsize="1321,782" path="m4159,3243l4141,3243,4121,3249,4102,3257,4085,3265,4074,3271,4060,3297,4046,3319,4032,3341,4019,3359,4006,3373,3994,3387,3981,3397,3969,3405,3957,3411,4008,3411,4058,3349,4070,3329,4182,3329,4179,3287,4178,3263,4172,3247,4159,3243e" filled="t" fillcolor="#FFFFFF" stroked="f">
                <v:path arrowok="t"/>
                <v:fill/>
              </v:shape>
              <v:shape style="position:absolute;left:3672;top:2921;width:1321;height:782" coordorigin="3672,2921" coordsize="1321,782" path="m4782,3225l4610,3225,4620,3227,4625,3237,4628,3249,4634,3259,4648,3263,4663,3261,4669,3257,4675,3255,4770,3255,4778,3233,4782,3225e" filled="t" fillcolor="#FFFFFF" stroked="f">
                <v:path arrowok="t"/>
                <v:fill/>
              </v:shape>
              <v:shape style="position:absolute;left:3672;top:2921;width:1321;height:782" coordorigin="3672,2921" coordsize="1321,782" path="m4674,3155l4613,3181,4572,3219,4784,3219,4787,3213,4794,3199,4706,3199,4702,3179,4692,3163,4674,3155e" filled="t" fillcolor="#FFFFFF" stroked="f">
                <v:path arrowok="t"/>
                <v:fill/>
              </v:shape>
              <v:shape style="position:absolute;left:3672;top:2921;width:1321;height:782" coordorigin="3672,2921" coordsize="1321,782" path="m4431,3021l4358,3035,4319,3097,4226,3135,4213,3199,4300,3179,4398,3179,4403,3157,4686,3093,4416,3093,4431,3021e" filled="t" fillcolor="#FFFFFF" stroked="f">
                <v:path arrowok="t"/>
                <v:fill/>
              </v:shape>
              <v:shape style="position:absolute;left:3672;top:2921;width:1321;height:782" coordorigin="3672,2921" coordsize="1321,782" path="m4855,3109l4786,3131,4752,3153,4738,3163,4725,3177,4713,3191,4706,3199,4794,3199,4796,3195,4806,3179,4817,3167,4828,3159,4850,3157,4929,3157,4919,3141,4906,3127,4892,3117,4875,3111,4855,3109e" filled="t" fillcolor="#FFFFFF" stroked="f">
                <v:path arrowok="t"/>
                <v:fill/>
              </v:shape>
              <v:shape style="position:absolute;left:3672;top:2921;width:1321;height:782" coordorigin="3672,2921" coordsize="1321,782" path="m4974,3129l4966,3145,4954,3163,4939,3179,4972,3179,4978,3165,4992,3135,4974,3129e" filled="t" fillcolor="#FFFFFF" stroked="f">
                <v:path arrowok="t"/>
                <v:fill/>
              </v:shape>
              <v:shape style="position:absolute;left:3672;top:2921;width:1321;height:782" coordorigin="3672,2921" coordsize="1321,782" path="m4936,2921l4880,2947,4856,2983,4416,3093,4686,3093,4818,3063,4851,3057,4919,3033,4953,2989,4871,2989,4884,2969,4898,2953,4914,2945,4958,2945,4952,2931,4936,2921e" filled="t" fillcolor="#FFFFFF" stroked="f">
                <v:path arrowok="t"/>
                <v:fill/>
              </v:shape>
              <v:shape style="position:absolute;left:3672;top:2921;width:1321;height:782" coordorigin="3672,2921" coordsize="1321,782" path="m4958,2945l4922,2945,4929,2951,4928,2961,4919,2973,4899,2983,4871,2989,4953,2989,4954,2987,4959,2973,4960,2949,4958,2945e" filled="t" fillcolor="#FFFFFF" stroked="f">
                <v:path arrowok="t"/>
                <v:fill/>
              </v:shape>
            </v:group>
            <v:group style="position:absolute;left:3377;top:3524;width:1563;height:343" coordorigin="3377,3524" coordsize="1563,343">
              <v:shape style="position:absolute;left:3377;top:3524;width:1563;height:343" coordorigin="3377,3524" coordsize="1563,343" path="m4889,3524l4867,3526,4844,3529,3986,3707,3377,3825,3415,3866,4682,3657,4704,3653,4774,3641,4888,3624,4939,3580,4940,3571,4940,3551,4934,3537,4923,3529,4908,3524,4889,3524e" filled="t" fillcolor="#FFFFFF" stroked="f">
                <v:path arrowok="t"/>
                <v:fill/>
              </v:shape>
              <v:shape style="position:absolute;left:2717;top:4840;width:2956;height:1176" type="#_x0000_t75">
                <v:imagedata r:id="rId18" o:title=""/>
              </v:shape>
            </v:group>
            <w10:wrap type="none"/>
          </v:group>
        </w:pict>
      </w:r>
      <w:r>
        <w:rPr/>
        <w:pict>
          <v:group style="position:absolute;margin-left:23.4981pt;margin-top:18.183601pt;width:9.674200pt;height:548.2347pt;mso-position-horizontal-relative:page;mso-position-vertical-relative:page;z-index:-878" coordorigin="470,364" coordsize="193,10965">
            <v:group style="position:absolute;left:478;top:369;width:180;height:186" coordorigin="478,369" coordsize="180,186">
              <v:shape style="position:absolute;left:478;top:369;width:180;height:186" coordorigin="478,369" coordsize="180,186" path="m658,369l593,392,544,426,503,479,484,526,478,554e" filled="f" stroked="t" strokeweight=".5pt" strokecolor="#231F20">
                <v:path arrowok="t"/>
                <v:stroke dashstyle="dash"/>
              </v:shape>
            </v:group>
            <v:group style="position:absolute;left:475;top:661;width:2;height:10603" coordorigin="475,661" coordsize="2,10603">
              <v:shape style="position:absolute;left:475;top:661;width:2;height:10603" coordorigin="475,661" coordsize="0,10603" path="m475,661l475,11264e" filled="f" stroked="t" strokeweight=".5pt" strokecolor="#231F20">
                <v:path arrowok="t"/>
                <v:stroke dashstyle="dash"/>
              </v:shape>
            </v:group>
            <v:group style="position:absolute;left:475;top:582;width:2;height:39" coordorigin="475,582" coordsize="2,39">
              <v:shape style="position:absolute;left:475;top:582;width:2;height:39" coordorigin="475,582" coordsize="1,39" path="m475,582l475,588,475,595,475,601,475,621e" filled="f" stroked="t" strokeweight=".5pt" strokecolor="#231F20">
                <v:path arrowok="t"/>
              </v:shape>
            </v:group>
            <v:group style="position:absolute;left:475;top:11284;width:2;height:39" coordorigin="475,11284" coordsize="2,39">
              <v:shape style="position:absolute;left:475;top:11284;width:2;height:39" coordorigin="475,11284" coordsize="1,39" path="m475,11284l475,11304,475,11312,476,11323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355286pt;margin-top:28.858301pt;width:9.674200pt;height:548.2345pt;mso-position-horizontal-relative:page;mso-position-vertical-relative:page;z-index:-877" coordorigin="7727,577" coordsize="193,10965">
            <v:group style="position:absolute;left:7732;top:11351;width:180;height:186" coordorigin="7732,11351" coordsize="180,186">
              <v:shape style="position:absolute;left:7732;top:11351;width:180;height:186" coordorigin="7732,11351" coordsize="180,186" path="m7732,11537l7797,11514,7847,11480,7888,11427,7906,11379,7912,11351e" filled="f" stroked="t" strokeweight=".5pt" strokecolor="#231F20">
                <v:path arrowok="t"/>
                <v:stroke dashstyle="dash"/>
              </v:shape>
            </v:group>
            <v:group style="position:absolute;left:7916;top:641;width:2;height:10603" coordorigin="7916,641" coordsize="2,10603">
              <v:shape style="position:absolute;left:7916;top:641;width:2;height:10603" coordorigin="7916,641" coordsize="0,10603" path="m7916,11244l7916,641e" filled="f" stroked="t" strokeweight=".5pt" strokecolor="#231F20">
                <v:path arrowok="t"/>
                <v:stroke dashstyle="dash"/>
              </v:shape>
            </v:group>
            <v:group style="position:absolute;left:7915;top:11284;width:2;height:39" coordorigin="7915,11284" coordsize="2,39">
              <v:shape style="position:absolute;left:7915;top:11284;width:2;height:39" coordorigin="7915,11284" coordsize="1,39" path="m7915,11323l7915,11317,7916,11311,7916,11304,7916,11284e" filled="f" stroked="t" strokeweight=".5pt" strokecolor="#231F20">
                <v:path arrowok="t"/>
              </v:shape>
            </v:group>
            <v:group style="position:absolute;left:7914;top:582;width:2;height:39" coordorigin="7914,582" coordsize="2,39">
              <v:shape style="position:absolute;left:7914;top:582;width:2;height:39" coordorigin="7914,582" coordsize="1,39" path="m7916,621l7916,601,7916,594,7914,58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38.609100pt;margin-top:102.047302pt;width:152.9835pt;height:9.6746pt;mso-position-horizontal-relative:page;mso-position-vertical-relative:page;z-index:-876" coordorigin="2772,2041" coordsize="3060,193">
            <v:group style="position:absolute;left:5641;top:2049;width:186;height:180" coordorigin="5641,2049" coordsize="186,180">
              <v:shape style="position:absolute;left:5641;top:2049;width:186;height:180" coordorigin="5641,2049" coordsize="186,180" path="m5827,2229l5804,2164,5770,2115,5717,2074,5669,2055,5641,2049e" filled="f" stroked="t" strokeweight=".5pt" strokecolor="#231F20">
                <v:path arrowok="t"/>
                <v:stroke dashstyle="dash"/>
              </v:shape>
            </v:group>
            <v:group style="position:absolute;left:2836;top:2046;width:2698;height:2" coordorigin="2836,2046" coordsize="2698,2">
              <v:shape style="position:absolute;left:2836;top:2046;width:2698;height:2" coordorigin="2836,2046" coordsize="2698,0" path="m5534,2046l2836,2046e" filled="f" stroked="t" strokeweight=".5pt" strokecolor="#231F20">
                <v:path arrowok="t"/>
                <v:stroke dashstyle="dash"/>
              </v:shape>
            </v:group>
            <v:group style="position:absolute;left:5574;top:2046;width:39;height:2" coordorigin="5574,2046" coordsize="39,2">
              <v:shape style="position:absolute;left:5574;top:2046;width:39;height:2" coordorigin="5574,2046" coordsize="39,1" path="m5613,2046l5607,2046,5601,2046,5594,2046,5574,2046e" filled="f" stroked="t" strokeweight=".5pt" strokecolor="#231F20">
                <v:path arrowok="t"/>
              </v:shape>
            </v:group>
            <v:group style="position:absolute;left:2777;top:2046;width:39;height:2" coordorigin="2777,2046" coordsize="39,2">
              <v:shape style="position:absolute;left:2777;top:2046;width:39;height:2" coordorigin="2777,2046" coordsize="39,1" path="m2816,2046l2796,2046,2789,2046,2777,204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3" w:after="0" w:line="240" w:lineRule="auto"/>
        <w:ind w:left="2367" w:right="-20"/>
        <w:jc w:val="left"/>
        <w:rPr>
          <w:rFonts w:ascii="Times New Roman" w:hAnsi="Times New Roman" w:cs="Times New Roman" w:eastAsia="Times New Roman"/>
          <w:sz w:val="43"/>
          <w:szCs w:val="43"/>
        </w:rPr>
      </w:pPr>
      <w:rPr/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0"/>
          <w:w w:val="83"/>
        </w:rPr>
        <w:t>like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17"/>
          <w:w w:val="83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0"/>
          <w:w w:val="83"/>
        </w:rPr>
        <w:t>us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-3"/>
          <w:w w:val="83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0"/>
          <w:w w:val="83"/>
        </w:rPr>
        <w:t>on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-22"/>
          <w:w w:val="83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-6"/>
          <w:w w:val="105"/>
        </w:rPr>
        <w:t>f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43"/>
          <w:szCs w:val="43"/>
          <w:color w:val="231F20"/>
          <w:spacing w:val="0"/>
          <w:w w:val="80"/>
        </w:rPr>
        <w:t>cebook!</w:t>
      </w:r>
      <w:r>
        <w:rPr>
          <w:rFonts w:ascii="Times New Roman" w:hAnsi="Times New Roman" w:cs="Times New Roman" w:eastAsia="Times New Roman"/>
          <w:sz w:val="43"/>
          <w:szCs w:val="43"/>
          <w:color w:val="000000"/>
          <w:spacing w:val="0"/>
          <w:w w:val="100"/>
        </w:rPr>
      </w:r>
    </w:p>
    <w:sectPr>
      <w:pgMar w:header="156" w:footer="0" w:top="340" w:bottom="140" w:left="360" w:right="360"/>
      <w:headerReference w:type="default" r:id="rId14"/>
      <w:footerReference w:type="default" r:id="rId15"/>
      <w:pgSz w:w="8400" w:h="1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56.144" w:lineRule="exact"/>
      <w:jc w:val="left"/>
      <w:rPr>
        <w:sz w:val="15.613281"/>
        <w:szCs w:val="15.613281"/>
      </w:rPr>
    </w:pPr>
    <w:rPr/>
    <w:r>
      <w:rPr/>
      <w:pict>
        <v:group style="position:absolute;margin-left:23.874001pt;margin-top:567.794617pt;width:361.10520pt;height:9.674200pt;mso-position-horizontal-relative:page;mso-position-vertical-relative:page;z-index:-947" coordorigin="477,11356" coordsize="7222,193">
          <v:group style="position:absolute;left:482;top:11361;width:186;height:180" coordorigin="482,11361" coordsize="186,180">
            <v:shape style="position:absolute;left:482;top:11361;width:186;height:180" coordorigin="482,11361" coordsize="186,180" path="m482,11361l506,11426,540,11476,593,11517,640,11535,668,11541e" filled="f" stroked="t" strokeweight=".5pt" strokecolor="#231F20">
              <v:path arrowok="t"/>
              <v:stroke dashstyle="dash"/>
            </v:shape>
          </v:group>
          <v:group style="position:absolute;left:775;top:11544;width:6861;height:2" coordorigin="775,11544" coordsize="6861,2">
            <v:shape style="position:absolute;left:775;top:11544;width:6861;height:2" coordorigin="775,11544" coordsize="6861,0" path="m775,11544l7636,11544e" filled="f" stroked="t" strokeweight=".5pt" strokecolor="#231F20">
              <v:path arrowok="t"/>
              <v:stroke dashstyle="dash"/>
            </v:shape>
          </v:group>
          <v:group style="position:absolute;left:696;top:11544;width:39;height:2" coordorigin="696,11544" coordsize="39,2">
            <v:shape style="position:absolute;left:696;top:11544;width:39;height:2" coordorigin="696,11544" coordsize="39,1" path="m696,11544l702,11544,708,11544,715,11544,735,11544e" filled="f" stroked="t" strokeweight=".5pt" strokecolor="#231F20">
              <v:path arrowok="t"/>
            </v:shape>
          </v:group>
          <v:group style="position:absolute;left:7656;top:11543;width:39;height:2" coordorigin="7656,11543" coordsize="39,2">
            <v:shape style="position:absolute;left:7656;top:11543;width:39;height:2" coordorigin="7656,11543" coordsize="39,1" path="m7656,11544l7676,11544,7683,11544,7695,11543e" filled="f" stroked="t" strokeweight=".5pt" strokecolor="#231F20">
              <v:path arrowok="t"/>
            </v:shape>
          </v:group>
          <w10:wrap type="none"/>
        </v:group>
      </w:pict>
    </w:r>
    <w:r>
      <w:rPr>
        <w:sz w:val="15.613281"/>
        <w:szCs w:val="15.613281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4.548199pt;margin-top:17.807301pt;width:361.1053pt;height:9.6746pt;mso-position-horizontal-relative:page;mso-position-vertical-relative:page;z-index:-949" coordorigin="691,356" coordsize="7222,193">
          <v:group style="position:absolute;left:7722;top:364;width:186;height:180" coordorigin="7722,364" coordsize="186,180">
            <v:shape style="position:absolute;left:7722;top:364;width:186;height:180" coordorigin="7722,364" coordsize="186,180" path="m7908,545l7885,480,7851,430,7798,389,7750,370,7722,364e" filled="f" stroked="t" strokeweight=".5pt" strokecolor="#231F20">
              <v:path arrowok="t"/>
              <v:stroke dashstyle="dash"/>
            </v:shape>
          </v:group>
          <v:group style="position:absolute;left:755;top:361;width:6861;height:2" coordorigin="755,361" coordsize="6861,2">
            <v:shape style="position:absolute;left:755;top:361;width:6861;height:2" coordorigin="755,361" coordsize="6861,0" path="m7616,361l755,361e" filled="f" stroked="t" strokeweight=".5pt" strokecolor="#231F20">
              <v:path arrowok="t"/>
              <v:stroke dashstyle="dash"/>
            </v:shape>
          </v:group>
          <v:group style="position:absolute;left:7656;top:361;width:39;height:2" coordorigin="7656,361" coordsize="39,2">
            <v:shape style="position:absolute;left:7656;top:361;width:39;height:2" coordorigin="7656,361" coordsize="39,1" path="m7695,362l7688,361,7682,361,7676,361,7656,361e" filled="f" stroked="t" strokeweight=".5pt" strokecolor="#231F20">
              <v:path arrowok="t"/>
            </v:shape>
          </v:group>
          <v:group style="position:absolute;left:696;top:361;width:39;height:2" coordorigin="696,361" coordsize="39,2">
            <v:shape style="position:absolute;left:696;top:361;width:39;height:2" coordorigin="696,361" coordsize="39,1" path="m735,361l715,361,708,361,696,362e" filled="f" stroked="t" strokeweight=".5pt" strokecolor="#231F20">
              <v:path arrowok="t"/>
            </v:shape>
          </v:group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4.548199pt;margin-top:17.807301pt;width:361.1053pt;height:9.6746pt;mso-position-horizontal-relative:page;mso-position-vertical-relative:page;z-index:-948" coordorigin="691,356" coordsize="7222,193">
          <v:group style="position:absolute;left:7722;top:364;width:186;height:180" coordorigin="7722,364" coordsize="186,180">
            <v:shape style="position:absolute;left:7722;top:364;width:186;height:180" coordorigin="7722,364" coordsize="186,180" path="m7908,545l7885,480,7851,430,7798,389,7750,370,7722,364e" filled="f" stroked="t" strokeweight=".5pt" strokecolor="#231F20">
              <v:path arrowok="t"/>
              <v:stroke dashstyle="dash"/>
            </v:shape>
          </v:group>
          <v:group style="position:absolute;left:755;top:361;width:6861;height:2" coordorigin="755,361" coordsize="6861,2">
            <v:shape style="position:absolute;left:755;top:361;width:6861;height:2" coordorigin="755,361" coordsize="6861,0" path="m7616,361l755,361e" filled="f" stroked="t" strokeweight=".5pt" strokecolor="#231F20">
              <v:path arrowok="t"/>
              <v:stroke dashstyle="dash"/>
            </v:shape>
          </v:group>
          <v:group style="position:absolute;left:7656;top:361;width:39;height:2" coordorigin="7656,361" coordsize="39,2">
            <v:shape style="position:absolute;left:7656;top:361;width:39;height:2" coordorigin="7656,361" coordsize="39,1" path="m7695,362l7688,361,7682,361,7676,361,7656,361e" filled="f" stroked="t" strokeweight=".5pt" strokecolor="#231F20">
              <v:path arrowok="t"/>
            </v:shape>
          </v:group>
          <v:group style="position:absolute;left:696;top:361;width:39;height:2" coordorigin="696,361" coordsize="39,2">
            <v:shape style="position:absolute;left:696;top:361;width:39;height:2" coordorigin="696,361" coordsize="39,1" path="m735,361l715,361,708,361,696,362e" filled="f" stroked="t" strokeweight=".5pt" strokecolor="#231F20">
              <v:path arrowok="t"/>
            </v:shape>
          </v:group>
          <w10:wrap type="none"/>
        </v:group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2013-10-28T23:00:59Z</dcterms:created>
  <dcterms:modified xsi:type="dcterms:W3CDTF">2013-10-28T23:00:59Z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LastSaved">
    <vt:filetime>2013-10-28T00:00:00Z</vt:filetime>
  </property>
</Properties>
</file>